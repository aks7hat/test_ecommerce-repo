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id w:val="137356007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6D6FC57A" w14:textId="48A72ECC" w:rsidR="00756E07" w:rsidRPr="008848D6" w:rsidRDefault="00000000" w:rsidP="00C22C69">
          <w:pPr>
            <w:pStyle w:val="Title"/>
          </w:pPr>
          <w:sdt>
            <w:sdtPr>
              <w:alias w:val="Title"/>
              <w:id w:val="133249129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1D6A7E">
                <w:rPr>
                  <w:lang w:val="en-IN"/>
                </w:rPr>
                <w:t>[</w:t>
              </w:r>
              <w:r w:rsidR="00612855">
                <w:rPr>
                  <w:lang w:val="en-IN"/>
                </w:rPr>
                <w:t>Nagarro</w:t>
              </w:r>
              <w:r w:rsidR="001D6A7E">
                <w:rPr>
                  <w:lang w:val="en-IN"/>
                </w:rPr>
                <w:t>]-[</w:t>
              </w:r>
              <w:r w:rsidR="00612855">
                <w:rPr>
                  <w:lang w:val="en-IN"/>
                </w:rPr>
                <w:t>Ecommerce</w:t>
              </w:r>
              <w:r w:rsidR="001D6A7E">
                <w:rPr>
                  <w:lang w:val="en-IN"/>
                </w:rPr>
                <w:t>]</w:t>
              </w:r>
            </w:sdtContent>
          </w:sdt>
        </w:p>
        <w:p w14:paraId="73F7DB3E" w14:textId="77777777" w:rsidR="00756E07" w:rsidRPr="008848D6" w:rsidRDefault="00756E07" w:rsidP="00C22C69">
          <w:pPr>
            <w:pStyle w:val="Title"/>
            <w:rPr>
              <w:sz w:val="36"/>
              <w:szCs w:val="36"/>
            </w:rPr>
          </w:pP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79BBB60" wp14:editId="3C7028B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38795" cy="807085"/>
                    <wp:effectExtent l="0" t="0" r="24765" b="15240"/>
                    <wp:wrapNone/>
                    <wp:docPr id="18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8795" cy="80708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12C2001" id="Rectangle 2" o:spid="_x0000_s1026" style="position:absolute;margin-left:0;margin-top:0;width:640.85pt;height:63.5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" o:allowincell="f" fillcolor="#5b9bd5 [3204]" strokecolor="#2f5496 [2408]">
                    <w10:wrap anchorx="page" anchory="page"/>
                  </v:rect>
                </w:pict>
              </mc:Fallback>
            </mc:AlternateContent>
          </w: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5D6E254" wp14:editId="0FB56EEF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17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D2228B1" id="Rectangle 5" o:spid="_x0000_s1026" style="position:absolute;margin-left:0;margin-top:0;width:7.15pt;height:829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" o:allowincell="f" fillcolor="white [3212]" strokecolor="#2f5496 [2408]">
                    <w10:wrap anchorx="margin" anchory="page"/>
                  </v:rect>
                </w:pict>
              </mc:Fallback>
            </mc:AlternateContent>
          </w: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E6D8610" wp14:editId="0ABCF958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1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98A9FCE" id="Rectangle 4" o:spid="_x0000_s1026" style="position:absolute;margin-left:0;margin-top:0;width:7.15pt;height:829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" o:allowincell="f" fillcolor="white [3212]" strokecolor="#2f5496 [2408]">
                    <w10:wrap anchorx="margin" anchory="page"/>
                  </v:rect>
                </w:pict>
              </mc:Fallback>
            </mc:AlternateContent>
          </w: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EB65D2B" wp14:editId="0520F6F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38795" cy="807085"/>
                    <wp:effectExtent l="0" t="0" r="24765" b="15240"/>
                    <wp:wrapNone/>
                    <wp:docPr id="14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8795" cy="80708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2BDE170" id="Rectangle 3" o:spid="_x0000_s1026" style="position:absolute;margin-left:0;margin-top:0;width:640.85pt;height:63.5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" o:allowincell="f" fillcolor="#5b9bd5 [3204]" strokecolor="#2f5496 [2408]">
                    <w10:wrap anchorx="page" anchory="margin"/>
                  </v:rect>
                </w:pict>
              </mc:Fallback>
            </mc:AlternateContent>
          </w:r>
          <w:sdt>
            <w:sdtPr>
              <w:rPr>
                <w:sz w:val="36"/>
                <w:szCs w:val="36"/>
              </w:rPr>
              <w:alias w:val="Subtitle"/>
              <w:id w:val="1470007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r w:rsidR="001D6A7E">
                <w:rPr>
                  <w:sz w:val="36"/>
                  <w:szCs w:val="36"/>
                  <w:lang w:val="en-IN"/>
                </w:rPr>
                <w:t>DAR Document</w:t>
              </w:r>
            </w:sdtContent>
          </w:sdt>
        </w:p>
        <w:p w14:paraId="06A2D888" w14:textId="77777777" w:rsidR="00756E07" w:rsidRPr="008848D6" w:rsidRDefault="00756E07" w:rsidP="00C22C69">
          <w:pPr>
            <w:pStyle w:val="NoSpacing"/>
            <w:rPr>
              <w:rFonts w:asciiTheme="majorHAnsi" w:eastAsia="Times New Roman" w:hAnsiTheme="majorHAnsi"/>
              <w:sz w:val="52"/>
              <w:szCs w:val="52"/>
            </w:rPr>
          </w:pPr>
        </w:p>
        <w:p w14:paraId="30598863" w14:textId="77777777" w:rsidR="00756E07" w:rsidRPr="008848D6" w:rsidRDefault="00756E07" w:rsidP="00C22C69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75D21388" w14:textId="77777777" w:rsidR="00756E07" w:rsidRPr="008848D6" w:rsidRDefault="00756E07" w:rsidP="00C22C69">
          <w:pPr>
            <w:pStyle w:val="Title"/>
            <w:rPr>
              <w:sz w:val="36"/>
              <w:szCs w:val="36"/>
            </w:rPr>
          </w:pPr>
        </w:p>
        <w:p w14:paraId="174432E2" w14:textId="77777777" w:rsidR="00756E07" w:rsidRPr="008848D6" w:rsidRDefault="00756E07" w:rsidP="00C22C69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2E60BFED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50AFA6F0" w14:textId="77777777" w:rsidR="00756E07" w:rsidRPr="008848D6" w:rsidRDefault="00AF0091" w:rsidP="00C22C69">
          <w:pPr>
            <w:tabs>
              <w:tab w:val="left" w:pos="2544"/>
            </w:tabs>
            <w:spacing w:line="240" w:lineRule="auto"/>
            <w:rPr>
              <w:rFonts w:asciiTheme="majorHAnsi" w:hAnsiTheme="majorHAnsi"/>
            </w:rPr>
          </w:pPr>
          <w:r w:rsidRPr="008848D6">
            <w:rPr>
              <w:rFonts w:asciiTheme="majorHAnsi" w:hAnsiTheme="majorHAnsi"/>
            </w:rPr>
            <w:tab/>
          </w:r>
        </w:p>
        <w:p w14:paraId="7DA415BB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1AE2B141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05B6CA15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50733556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6ED1F670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07E80A7F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6BE75B83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25AEA554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3809615B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5AE8B1BB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2BF72C53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446C3A61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070866FF" w14:textId="581FB006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6863EA40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5C1E7A22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18403EE0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sdt>
          <w:sdtPr>
            <w:rPr>
              <w:rFonts w:asciiTheme="majorHAnsi" w:hAnsiTheme="majorHAnsi" w:cs="Times New Roman"/>
            </w:r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73B8C6A7" w14:textId="77777777" w:rsidR="00756E07" w:rsidRPr="008848D6" w:rsidRDefault="00901988" w:rsidP="00C22C69">
              <w:pPr>
                <w:pStyle w:val="NoSpacing"/>
                <w:rPr>
                  <w:rFonts w:asciiTheme="majorHAnsi" w:hAnsiTheme="majorHAnsi"/>
                </w:rPr>
              </w:pPr>
              <w:r w:rsidRPr="008848D6">
                <w:rPr>
                  <w:rFonts w:asciiTheme="majorHAnsi" w:hAnsiTheme="majorHAnsi" w:cs="Times New Roman"/>
                </w:rPr>
                <w:t>Nagarro Software Pvt. Ltd.</w:t>
              </w:r>
            </w:p>
          </w:sdtContent>
        </w:sdt>
        <w:sdt>
          <w:sdtPr>
            <w:rPr>
              <w:rFonts w:asciiTheme="majorHAnsi" w:hAnsiTheme="majorHAnsi"/>
            </w:rPr>
            <w:alias w:val="Author"/>
            <w:id w:val="-2097089043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12A9E61D" w14:textId="746036ED" w:rsidR="00756E07" w:rsidRPr="008848D6" w:rsidRDefault="00612855" w:rsidP="00C22C69">
              <w:pPr>
                <w:pStyle w:val="NoSpacing"/>
                <w:rPr>
                  <w:rFonts w:asciiTheme="majorHAnsi" w:hAnsiTheme="majorHAnsi"/>
                  <w:b/>
                  <w:bCs/>
                </w:rPr>
              </w:pPr>
              <w:r>
                <w:rPr>
                  <w:rFonts w:asciiTheme="majorHAnsi" w:hAnsiTheme="majorHAnsi"/>
                </w:rPr>
                <w:t>Akshat Aggarwal</w:t>
              </w:r>
            </w:p>
          </w:sdtContent>
        </w:sdt>
      </w:sdtContent>
    </w:sdt>
    <w:p w14:paraId="1AED9A50" w14:textId="77777777" w:rsidR="00756E07" w:rsidRPr="008848D6" w:rsidRDefault="00756E07" w:rsidP="00C22C69">
      <w:pPr>
        <w:spacing w:line="240" w:lineRule="auto"/>
        <w:rPr>
          <w:rFonts w:asciiTheme="majorHAnsi" w:hAnsiTheme="majorHAnsi"/>
          <w:b/>
          <w:bCs/>
        </w:rPr>
      </w:pPr>
      <w:r w:rsidRPr="008848D6">
        <w:rPr>
          <w:rFonts w:asciiTheme="majorHAnsi" w:hAnsiTheme="majorHAnsi"/>
          <w:b/>
          <w:bCs/>
        </w:rPr>
        <w:br w:type="page"/>
      </w:r>
    </w:p>
    <w:p w14:paraId="2845B63F" w14:textId="77777777" w:rsidR="00756E07" w:rsidRPr="008848D6" w:rsidRDefault="00756E07" w:rsidP="00C22C69">
      <w:pPr>
        <w:pStyle w:val="NoSpacing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1648"/>
        <w:gridCol w:w="2295"/>
        <w:gridCol w:w="3897"/>
      </w:tblGrid>
      <w:tr w:rsidR="00756E07" w:rsidRPr="008848D6" w14:paraId="1ECDD679" w14:textId="77777777" w:rsidTr="00756E07">
        <w:tc>
          <w:tcPr>
            <w:tcW w:w="901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56D57CB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  <w:b/>
              </w:rPr>
            </w:pPr>
            <w:r w:rsidRPr="008848D6">
              <w:rPr>
                <w:rFonts w:asciiTheme="majorHAnsi" w:hAnsiTheme="majorHAnsi"/>
                <w:b/>
              </w:rPr>
              <w:t>Revision History</w:t>
            </w:r>
          </w:p>
        </w:tc>
      </w:tr>
      <w:tr w:rsidR="00756E07" w:rsidRPr="008848D6" w14:paraId="20E9BF81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59A99D9F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Version</w:t>
            </w: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5B10C968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Date</w:t>
            </w: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2E0B8328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Author/Contributor</w:t>
            </w: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0AB37059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Comments</w:t>
            </w:r>
          </w:p>
        </w:tc>
      </w:tr>
      <w:tr w:rsidR="00756E07" w:rsidRPr="008848D6" w14:paraId="523EDA88" w14:textId="77777777" w:rsidTr="00200904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64820B" w14:textId="097AD01D" w:rsidR="00756E07" w:rsidRPr="008848D6" w:rsidRDefault="00612855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1.0</w:t>
            </w: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DDB318" w14:textId="1CC3ED94" w:rsidR="00756E07" w:rsidRPr="008848D6" w:rsidRDefault="00612855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09/02/2025</w:t>
            </w: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2C640D" w14:textId="46BDBFA9" w:rsidR="00756E07" w:rsidRPr="008848D6" w:rsidRDefault="00612855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Akshat Aggarwal</w:t>
            </w: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0739BE" w14:textId="104671E0" w:rsidR="00756E07" w:rsidRPr="008848D6" w:rsidRDefault="00612855" w:rsidP="00CB78C5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Initial Draft</w:t>
            </w:r>
          </w:p>
        </w:tc>
      </w:tr>
      <w:tr w:rsidR="00756E07" w:rsidRPr="008848D6" w14:paraId="27066A35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526933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9AA28C" w14:textId="77777777"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5A803E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F6AAE2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756E07" w:rsidRPr="008848D6" w14:paraId="6ED8B281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253F62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FD5B0E" w14:textId="77777777"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9B1ABA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5D281C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756E07" w:rsidRPr="008848D6" w14:paraId="10BB8DB9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44F448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5C138C" w14:textId="77777777"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66ADD5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27CBA1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756E07" w:rsidRPr="008848D6" w14:paraId="69DC1C38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38A875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A35776" w14:textId="77777777"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5F243C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FDC785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</w:tbl>
    <w:p w14:paraId="3C33878E" w14:textId="77777777" w:rsidR="00756E07" w:rsidRPr="008848D6" w:rsidRDefault="00756E07" w:rsidP="00C22C69">
      <w:pPr>
        <w:pStyle w:val="NoSpacing"/>
        <w:rPr>
          <w:rFonts w:asciiTheme="majorHAnsi" w:hAnsiTheme="majorHAnsi"/>
        </w:rPr>
      </w:pPr>
    </w:p>
    <w:p w14:paraId="1FE42C0D" w14:textId="77777777" w:rsidR="00756E07" w:rsidRPr="008848D6" w:rsidRDefault="00756E07" w:rsidP="00C22C69">
      <w:pPr>
        <w:spacing w:line="240" w:lineRule="auto"/>
        <w:rPr>
          <w:rFonts w:asciiTheme="majorHAnsi" w:hAnsiTheme="majorHAnsi"/>
        </w:rPr>
      </w:pPr>
      <w:r w:rsidRPr="008848D6">
        <w:rPr>
          <w:rFonts w:asciiTheme="majorHAnsi" w:hAnsiTheme="maj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N"/>
        </w:rPr>
        <w:id w:val="462467966"/>
        <w:docPartObj>
          <w:docPartGallery w:val="Table of Contents"/>
          <w:docPartUnique/>
        </w:docPartObj>
      </w:sdtPr>
      <w:sdtEndPr>
        <w:rPr>
          <w:rFonts w:ascii="Calibri Light" w:eastAsiaTheme="minorHAnsi" w:hAnsi="Calibri Light"/>
          <w:noProof/>
          <w:lang w:val="en-US"/>
        </w:rPr>
      </w:sdtEndPr>
      <w:sdtContent>
        <w:p w14:paraId="0F7AC3EB" w14:textId="77777777" w:rsidR="00756E07" w:rsidRPr="008848D6" w:rsidRDefault="00756E07" w:rsidP="00C22C69">
          <w:pPr>
            <w:pStyle w:val="TOCHeading"/>
            <w:spacing w:line="240" w:lineRule="auto"/>
          </w:pPr>
          <w:r w:rsidRPr="008848D6">
            <w:t>Contents</w:t>
          </w:r>
        </w:p>
        <w:p w14:paraId="73BAD600" w14:textId="77777777" w:rsidR="00007CEA" w:rsidRDefault="00756E07">
          <w:pPr>
            <w:pStyle w:val="TOC1"/>
            <w:rPr>
              <w:rFonts w:asciiTheme="minorHAnsi" w:hAnsiTheme="minorHAnsi"/>
              <w:noProof/>
            </w:rPr>
          </w:pPr>
          <w:r w:rsidRPr="008848D6">
            <w:rPr>
              <w:rFonts w:asciiTheme="majorHAnsi" w:hAnsiTheme="majorHAnsi"/>
            </w:rPr>
            <w:fldChar w:fldCharType="begin"/>
          </w:r>
          <w:r w:rsidRPr="008848D6">
            <w:rPr>
              <w:rFonts w:asciiTheme="majorHAnsi" w:hAnsiTheme="majorHAnsi"/>
            </w:rPr>
            <w:instrText xml:space="preserve"> TOC \o "1-3" \h \z \u </w:instrText>
          </w:r>
          <w:r w:rsidRPr="008848D6">
            <w:rPr>
              <w:rFonts w:asciiTheme="majorHAnsi" w:hAnsiTheme="majorHAnsi"/>
            </w:rPr>
            <w:fldChar w:fldCharType="separate"/>
          </w:r>
          <w:hyperlink w:anchor="_Toc421883713" w:history="1">
            <w:r w:rsidR="00007CEA" w:rsidRPr="006F1F08">
              <w:rPr>
                <w:rStyle w:val="Hyperlink"/>
                <w:noProof/>
              </w:rPr>
              <w:t>1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Introduction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_Toc421883713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4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61B0B0B7" w14:textId="77777777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14" w:history="1">
            <w:r w:rsidRPr="006F1F08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Objective and scope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839EA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15" w:history="1">
            <w:r w:rsidRPr="006F1F08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Requirements at a Glance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2B340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16" w:history="1">
            <w:r w:rsidRPr="006F1F08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Available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39803" w14:textId="02A431A5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17" w:history="1">
            <w:r w:rsidRPr="006F1F08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</w:rPr>
              <w:tab/>
            </w:r>
            <w:r w:rsidR="00612855">
              <w:rPr>
                <w:rStyle w:val="Hyperlink"/>
                <w:noProof/>
              </w:rPr>
              <w:t>AWS Fargate with ECS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B64F0" w14:textId="5E2F013C" w:rsidR="00007CEA" w:rsidRDefault="00007CE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18" w:history="1">
            <w:r w:rsidRPr="006F1F08">
              <w:rPr>
                <w:rStyle w:val="Hyperlink"/>
                <w:noProof/>
              </w:rPr>
              <w:t>3.1.1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C075B" w14:textId="1A1B2F6B" w:rsidR="00007CEA" w:rsidRDefault="00007CE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19" w:history="1">
            <w:r w:rsidRPr="006F1F08">
              <w:rPr>
                <w:rStyle w:val="Hyperlink"/>
                <w:noProof/>
              </w:rPr>
              <w:t>3.1.2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3026D" w14:textId="05727841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0" w:history="1">
            <w:r w:rsidRPr="006F1F08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/>
                <w:noProof/>
              </w:rPr>
              <w:tab/>
            </w:r>
            <w:r w:rsidR="00612855">
              <w:rPr>
                <w:rStyle w:val="Hyperlink"/>
                <w:noProof/>
              </w:rPr>
              <w:t>AWS EKS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0FDAC" w14:textId="42F0880C" w:rsidR="00007CEA" w:rsidRDefault="00007CE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1" w:history="1">
            <w:r w:rsidRPr="006F1F08">
              <w:rPr>
                <w:rStyle w:val="Hyperlink"/>
                <w:noProof/>
              </w:rPr>
              <w:t>3.2.1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05C72" w14:textId="39DA0ED8" w:rsidR="00007CEA" w:rsidRDefault="00007CE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2" w:history="1">
            <w:r w:rsidRPr="006F1F08">
              <w:rPr>
                <w:rStyle w:val="Hyperlink"/>
                <w:noProof/>
              </w:rPr>
              <w:t>3.2.2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7344B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23" w:history="1">
            <w:r w:rsidRPr="006F1F08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Comparison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DE188" w14:textId="77777777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4" w:history="1">
            <w:r w:rsidRPr="006F1F08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Point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218C5" w14:textId="77777777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5" w:history="1">
            <w:r w:rsidRPr="006F1F08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&lt;Comparison 1&gt;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CE26F" w14:textId="77777777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6" w:history="1">
            <w:r w:rsidRPr="006F1F08">
              <w:rPr>
                <w:rStyle w:val="Hyperlink"/>
                <w:noProof/>
              </w:rPr>
              <w:t>4.3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&lt;Comparison 2&gt;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77DE3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27" w:history="1">
            <w:r w:rsidRPr="006F1F08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544D5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28" w:history="1">
            <w:r w:rsidRPr="006F1F08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E7148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29" w:history="1">
            <w:r w:rsidRPr="006F1F08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C78BA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30" w:history="1">
            <w:r w:rsidRPr="006F1F08">
              <w:rPr>
                <w:rStyle w:val="Hyperlink"/>
                <w:noProof/>
              </w:rPr>
              <w:t>8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0396E" w14:textId="77777777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31" w:history="1">
            <w:r w:rsidRPr="006F1F08">
              <w:rPr>
                <w:rStyle w:val="Hyperlink"/>
                <w:noProof/>
              </w:rPr>
              <w:t>8.1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82433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  <w:r w:rsidRPr="008848D6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14:paraId="3AF1A074" w14:textId="77777777" w:rsidR="00BF58F6" w:rsidRPr="008848D6" w:rsidRDefault="00643A1C" w:rsidP="00C22C69">
      <w:pPr>
        <w:spacing w:line="240" w:lineRule="auto"/>
        <w:rPr>
          <w:rFonts w:asciiTheme="majorHAnsi" w:hAnsiTheme="majorHAnsi"/>
        </w:rPr>
      </w:pPr>
      <w:r w:rsidRPr="008848D6">
        <w:rPr>
          <w:rFonts w:asciiTheme="majorHAnsi" w:hAnsiTheme="majorHAnsi"/>
        </w:rPr>
        <w:br w:type="page"/>
      </w:r>
    </w:p>
    <w:p w14:paraId="62A55995" w14:textId="77777777" w:rsidR="00AE0696" w:rsidRDefault="00DA4E1F" w:rsidP="00DA4E1F">
      <w:pPr>
        <w:pStyle w:val="Heading1"/>
      </w:pPr>
      <w:bookmarkStart w:id="0" w:name="_Toc421883713"/>
      <w:r>
        <w:lastRenderedPageBreak/>
        <w:t>Introduction</w:t>
      </w:r>
      <w:bookmarkEnd w:id="0"/>
    </w:p>
    <w:p w14:paraId="7C6A81FE" w14:textId="768CE1D1" w:rsidR="00D6531A" w:rsidRPr="00D6531A" w:rsidRDefault="00E478CA" w:rsidP="00D6531A">
      <w:r w:rsidRPr="00E478CA">
        <w:t>This document provides a detailed analysis of the deployment options for the e-commerce application</w:t>
      </w:r>
      <w:r>
        <w:t xml:space="preserve"> services</w:t>
      </w:r>
      <w:r w:rsidRPr="00E478CA">
        <w:t>. The two deployment options under consideration are </w:t>
      </w:r>
      <w:r w:rsidRPr="00E478CA">
        <w:rPr>
          <w:b/>
          <w:bCs/>
        </w:rPr>
        <w:t xml:space="preserve">AWS </w:t>
      </w:r>
      <w:r>
        <w:rPr>
          <w:b/>
          <w:bCs/>
        </w:rPr>
        <w:t>ECS with Fargate</w:t>
      </w:r>
      <w:r w:rsidRPr="00E478CA">
        <w:t> and </w:t>
      </w:r>
      <w:r w:rsidRPr="00E478CA">
        <w:rPr>
          <w:b/>
          <w:bCs/>
        </w:rPr>
        <w:t>AWS EKS</w:t>
      </w:r>
      <w:r w:rsidRPr="00E478CA">
        <w:t>. The goal is to determine the most suitable deployment strategy based on features, cost, scalability, and ease of management.</w:t>
      </w:r>
    </w:p>
    <w:p w14:paraId="1D09D773" w14:textId="77777777" w:rsidR="00DA4E1F" w:rsidRDefault="001D6A7E" w:rsidP="00DA4E1F">
      <w:pPr>
        <w:pStyle w:val="Heading2"/>
      </w:pPr>
      <w:bookmarkStart w:id="1" w:name="_Toc421883714"/>
      <w:r>
        <w:t>Objective and s</w:t>
      </w:r>
      <w:r w:rsidR="00DA4E1F">
        <w:t xml:space="preserve">cope of </w:t>
      </w:r>
      <w:r>
        <w:t>d</w:t>
      </w:r>
      <w:r w:rsidR="00DA4E1F">
        <w:t>ocument</w:t>
      </w:r>
      <w:bookmarkEnd w:id="1"/>
    </w:p>
    <w:p w14:paraId="1D9B1917" w14:textId="5D8D4BD6" w:rsidR="00D6531A" w:rsidRDefault="00E478CA" w:rsidP="00D6531A">
      <w:r w:rsidRPr="00E478CA">
        <w:t>The objective of this document is to compare </w:t>
      </w:r>
      <w:r w:rsidRPr="00E478CA">
        <w:rPr>
          <w:b/>
          <w:bCs/>
        </w:rPr>
        <w:t xml:space="preserve">AWS </w:t>
      </w:r>
      <w:r>
        <w:rPr>
          <w:b/>
          <w:bCs/>
        </w:rPr>
        <w:t>ECS</w:t>
      </w:r>
      <w:r w:rsidRPr="00E478CA">
        <w:rPr>
          <w:b/>
          <w:bCs/>
        </w:rPr>
        <w:t xml:space="preserve"> </w:t>
      </w:r>
      <w:r>
        <w:rPr>
          <w:b/>
          <w:bCs/>
        </w:rPr>
        <w:t>with</w:t>
      </w:r>
      <w:r w:rsidRPr="00E478CA">
        <w:rPr>
          <w:b/>
          <w:bCs/>
        </w:rPr>
        <w:t xml:space="preserve"> </w:t>
      </w:r>
      <w:r>
        <w:rPr>
          <w:b/>
          <w:bCs/>
        </w:rPr>
        <w:t>Fargate</w:t>
      </w:r>
      <w:r w:rsidRPr="00E478CA">
        <w:t> and </w:t>
      </w:r>
      <w:r w:rsidRPr="00E478CA">
        <w:rPr>
          <w:b/>
          <w:bCs/>
        </w:rPr>
        <w:t>AWS EKS</w:t>
      </w:r>
      <w:r w:rsidRPr="00E478CA">
        <w:t> for deploying a microservices-based e-commerce application. The scope includes evaluating the features, pricing, scalability, and management complexity of both options to make an informed decision.</w:t>
      </w:r>
    </w:p>
    <w:p w14:paraId="621E57AD" w14:textId="77777777"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1167D43" w14:textId="77777777" w:rsidR="00DA4E1F" w:rsidRDefault="00D6531A" w:rsidP="00DA4E1F">
      <w:pPr>
        <w:pStyle w:val="Heading1"/>
      </w:pPr>
      <w:bookmarkStart w:id="2" w:name="_Toc421883715"/>
      <w:r>
        <w:lastRenderedPageBreak/>
        <w:t>Requirements at a Glance</w:t>
      </w:r>
      <w:bookmarkEnd w:id="2"/>
    </w:p>
    <w:p w14:paraId="04B6670E" w14:textId="77777777" w:rsidR="00E478CA" w:rsidRPr="006678E0" w:rsidRDefault="00E478CA" w:rsidP="006678E0">
      <w:pPr>
        <w:pStyle w:val="ListParagraph"/>
        <w:numPr>
          <w:ilvl w:val="0"/>
          <w:numId w:val="41"/>
        </w:numPr>
      </w:pPr>
      <w:r w:rsidRPr="006678E0">
        <w:rPr>
          <w:b/>
          <w:bCs/>
        </w:rPr>
        <w:t>Scalability</w:t>
      </w:r>
      <w:r w:rsidRPr="006678E0">
        <w:t>: The application should scale seamlessly based on traffic demands.</w:t>
      </w:r>
    </w:p>
    <w:p w14:paraId="649C2DF8" w14:textId="77777777" w:rsidR="00E478CA" w:rsidRPr="006678E0" w:rsidRDefault="00E478CA" w:rsidP="006678E0">
      <w:pPr>
        <w:pStyle w:val="ListParagraph"/>
        <w:numPr>
          <w:ilvl w:val="0"/>
          <w:numId w:val="41"/>
        </w:numPr>
      </w:pPr>
      <w:r w:rsidRPr="006678E0">
        <w:rPr>
          <w:b/>
          <w:bCs/>
        </w:rPr>
        <w:t>Cost Efficiency</w:t>
      </w:r>
      <w:r w:rsidRPr="006678E0">
        <w:t>: The deployment option should be cost-effective, especially during low-traffic periods.</w:t>
      </w:r>
    </w:p>
    <w:p w14:paraId="569C7D09" w14:textId="77777777" w:rsidR="00E478CA" w:rsidRPr="006678E0" w:rsidRDefault="00E478CA" w:rsidP="006678E0">
      <w:pPr>
        <w:pStyle w:val="ListParagraph"/>
        <w:numPr>
          <w:ilvl w:val="0"/>
          <w:numId w:val="41"/>
        </w:numPr>
      </w:pPr>
      <w:r w:rsidRPr="006678E0">
        <w:rPr>
          <w:b/>
          <w:bCs/>
        </w:rPr>
        <w:t>Ease of Management</w:t>
      </w:r>
      <w:r w:rsidRPr="006678E0">
        <w:t>: The deployment option should require minimal operational overhead.</w:t>
      </w:r>
    </w:p>
    <w:p w14:paraId="4C75991C" w14:textId="77777777" w:rsidR="00E478CA" w:rsidRPr="006678E0" w:rsidRDefault="00E478CA" w:rsidP="006678E0">
      <w:pPr>
        <w:pStyle w:val="ListParagraph"/>
        <w:numPr>
          <w:ilvl w:val="0"/>
          <w:numId w:val="41"/>
        </w:numPr>
      </w:pPr>
      <w:r w:rsidRPr="006678E0">
        <w:rPr>
          <w:b/>
          <w:bCs/>
        </w:rPr>
        <w:t>Integration</w:t>
      </w:r>
      <w:r w:rsidRPr="006678E0">
        <w:t>: The solution should integrate well with other AWS services like RDS, S3, and CloudWatch.</w:t>
      </w:r>
    </w:p>
    <w:p w14:paraId="567FB504" w14:textId="77777777" w:rsidR="00E478CA" w:rsidRPr="006678E0" w:rsidRDefault="00E478CA" w:rsidP="006678E0">
      <w:pPr>
        <w:pStyle w:val="ListParagraph"/>
        <w:numPr>
          <w:ilvl w:val="0"/>
          <w:numId w:val="41"/>
        </w:numPr>
      </w:pPr>
      <w:r w:rsidRPr="006678E0">
        <w:rPr>
          <w:b/>
          <w:bCs/>
        </w:rPr>
        <w:t>High Availability</w:t>
      </w:r>
      <w:r w:rsidRPr="006678E0">
        <w:t>: The application should be highly available with minimal downtime.</w:t>
      </w:r>
    </w:p>
    <w:p w14:paraId="16D03F05" w14:textId="0084E0F2" w:rsidR="00D6531A" w:rsidRPr="00007CEA" w:rsidRDefault="00D6531A">
      <w:r>
        <w:br w:type="page"/>
      </w:r>
    </w:p>
    <w:p w14:paraId="4E0E67D3" w14:textId="77777777" w:rsidR="00DA4E1F" w:rsidRDefault="00D6531A" w:rsidP="00DA4E1F">
      <w:pPr>
        <w:pStyle w:val="Heading1"/>
      </w:pPr>
      <w:bookmarkStart w:id="3" w:name="_Toc421883716"/>
      <w:r>
        <w:lastRenderedPageBreak/>
        <w:t>Available tools</w:t>
      </w:r>
      <w:bookmarkEnd w:id="3"/>
    </w:p>
    <w:p w14:paraId="5A1D772D" w14:textId="427A0B36" w:rsidR="00D6531A" w:rsidRDefault="006678E0" w:rsidP="006678E0">
      <w:pPr>
        <w:pStyle w:val="ListParagraph"/>
        <w:numPr>
          <w:ilvl w:val="0"/>
          <w:numId w:val="42"/>
        </w:numPr>
      </w:pPr>
      <w:r>
        <w:t>AWS ECS (Elastic Container Service) with Fargate</w:t>
      </w:r>
    </w:p>
    <w:p w14:paraId="7807BDB1" w14:textId="5F0CF6C0" w:rsidR="006678E0" w:rsidRPr="00D6531A" w:rsidRDefault="006678E0" w:rsidP="006678E0">
      <w:pPr>
        <w:pStyle w:val="ListParagraph"/>
        <w:numPr>
          <w:ilvl w:val="0"/>
          <w:numId w:val="42"/>
        </w:numPr>
      </w:pPr>
      <w:r>
        <w:t xml:space="preserve">AWS EKS (Elastic </w:t>
      </w:r>
      <w:r w:rsidRPr="006678E0">
        <w:t>Kubernetes</w:t>
      </w:r>
      <w:r>
        <w:t xml:space="preserve"> Service)</w:t>
      </w:r>
    </w:p>
    <w:p w14:paraId="3771D283" w14:textId="16B5B253" w:rsidR="00DA4E1F" w:rsidRDefault="00FB3BD9" w:rsidP="00DA4E1F">
      <w:pPr>
        <w:pStyle w:val="Heading2"/>
      </w:pPr>
      <w:r>
        <w:t>AWS ECS</w:t>
      </w:r>
    </w:p>
    <w:p w14:paraId="24A5CB46" w14:textId="2EF0A5F0" w:rsidR="00007CEA" w:rsidRPr="00D6531A" w:rsidRDefault="00FB3BD9" w:rsidP="00D6531A">
      <w:pPr>
        <w:rPr>
          <w:noProof/>
        </w:rPr>
      </w:pPr>
      <w:r w:rsidRPr="00FB3BD9">
        <w:rPr>
          <w:noProof/>
        </w:rPr>
        <w:t>AWS Fargate is a serverless compute engine for containers that works with Amazon Elastic Container Service (ECS). It allows you to run containers without managing the underlying infrastructure.</w:t>
      </w:r>
    </w:p>
    <w:p w14:paraId="0774148D" w14:textId="55F7CD3D" w:rsidR="00D6531A" w:rsidRDefault="00D6531A" w:rsidP="00D6531A">
      <w:pPr>
        <w:pStyle w:val="Heading3"/>
      </w:pPr>
      <w:bookmarkStart w:id="4" w:name="_Toc421883718"/>
      <w:r>
        <w:t>Features</w:t>
      </w:r>
      <w:bookmarkEnd w:id="4"/>
    </w:p>
    <w:p w14:paraId="7DBDD5F1" w14:textId="77777777" w:rsidR="00FB3BD9" w:rsidRPr="00FB3BD9" w:rsidRDefault="00FB3BD9" w:rsidP="00FB3BD9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ajorHAnsi" w:hAnsiTheme="majorHAnsi" w:cstheme="majorHAnsi"/>
          <w:color w:val="404040"/>
        </w:rPr>
      </w:pPr>
      <w:r w:rsidRPr="00FB3BD9">
        <w:rPr>
          <w:rStyle w:val="Strong"/>
          <w:rFonts w:asciiTheme="majorHAnsi" w:eastAsiaTheme="majorEastAsia" w:hAnsiTheme="majorHAnsi" w:cstheme="majorHAnsi"/>
          <w:color w:val="404040"/>
        </w:rPr>
        <w:t>Serverless</w:t>
      </w:r>
      <w:r w:rsidRPr="00FB3BD9">
        <w:rPr>
          <w:rFonts w:asciiTheme="majorHAnsi" w:hAnsiTheme="majorHAnsi" w:cstheme="majorHAnsi"/>
          <w:color w:val="404040"/>
        </w:rPr>
        <w:t>: No need to manage EC2 instances.</w:t>
      </w:r>
    </w:p>
    <w:p w14:paraId="76C58C2A" w14:textId="77777777" w:rsidR="00FB3BD9" w:rsidRPr="00FB3BD9" w:rsidRDefault="00FB3BD9" w:rsidP="00FB3BD9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ajorHAnsi" w:hAnsiTheme="majorHAnsi" w:cstheme="majorHAnsi"/>
          <w:color w:val="404040"/>
        </w:rPr>
      </w:pPr>
      <w:r w:rsidRPr="00FB3BD9">
        <w:rPr>
          <w:rStyle w:val="Strong"/>
          <w:rFonts w:asciiTheme="majorHAnsi" w:eastAsiaTheme="majorEastAsia" w:hAnsiTheme="majorHAnsi" w:cstheme="majorHAnsi"/>
          <w:color w:val="404040"/>
        </w:rPr>
        <w:t>Autoscaling</w:t>
      </w:r>
      <w:r w:rsidRPr="00FB3BD9">
        <w:rPr>
          <w:rFonts w:asciiTheme="majorHAnsi" w:hAnsiTheme="majorHAnsi" w:cstheme="majorHAnsi"/>
          <w:color w:val="404040"/>
        </w:rPr>
        <w:t>: Automatically scales based on demand.</w:t>
      </w:r>
    </w:p>
    <w:p w14:paraId="139F0CCA" w14:textId="77777777" w:rsidR="00FB3BD9" w:rsidRPr="00FB3BD9" w:rsidRDefault="00FB3BD9" w:rsidP="00FB3BD9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ajorHAnsi" w:hAnsiTheme="majorHAnsi" w:cstheme="majorHAnsi"/>
          <w:color w:val="404040"/>
        </w:rPr>
      </w:pPr>
      <w:r w:rsidRPr="00FB3BD9">
        <w:rPr>
          <w:rStyle w:val="Strong"/>
          <w:rFonts w:asciiTheme="majorHAnsi" w:eastAsiaTheme="majorEastAsia" w:hAnsiTheme="majorHAnsi" w:cstheme="majorHAnsi"/>
          <w:color w:val="404040"/>
        </w:rPr>
        <w:t>Integration with AWS Services</w:t>
      </w:r>
      <w:r w:rsidRPr="00FB3BD9">
        <w:rPr>
          <w:rFonts w:asciiTheme="majorHAnsi" w:hAnsiTheme="majorHAnsi" w:cstheme="majorHAnsi"/>
          <w:color w:val="404040"/>
        </w:rPr>
        <w:t>: Seamless integration with ALB, RDS, S3, and CloudWatch.</w:t>
      </w:r>
    </w:p>
    <w:p w14:paraId="57BA59A7" w14:textId="77777777" w:rsidR="00FB3BD9" w:rsidRPr="00FB3BD9" w:rsidRDefault="00FB3BD9" w:rsidP="00FB3BD9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ajorHAnsi" w:hAnsiTheme="majorHAnsi" w:cstheme="majorHAnsi"/>
          <w:color w:val="404040"/>
        </w:rPr>
      </w:pPr>
      <w:r w:rsidRPr="00FB3BD9">
        <w:rPr>
          <w:rStyle w:val="Strong"/>
          <w:rFonts w:asciiTheme="majorHAnsi" w:eastAsiaTheme="majorEastAsia" w:hAnsiTheme="majorHAnsi" w:cstheme="majorHAnsi"/>
          <w:color w:val="404040"/>
        </w:rPr>
        <w:t>Security</w:t>
      </w:r>
      <w:r w:rsidRPr="00FB3BD9">
        <w:rPr>
          <w:rFonts w:asciiTheme="majorHAnsi" w:hAnsiTheme="majorHAnsi" w:cstheme="majorHAnsi"/>
          <w:color w:val="404040"/>
        </w:rPr>
        <w:t>: Built-in security with IAM roles and VPC support.</w:t>
      </w:r>
    </w:p>
    <w:p w14:paraId="230E4552" w14:textId="77777777" w:rsidR="00FB3BD9" w:rsidRDefault="00FB3BD9" w:rsidP="00FB3BD9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ajorHAnsi" w:hAnsiTheme="majorHAnsi" w:cstheme="majorHAnsi"/>
          <w:color w:val="404040"/>
        </w:rPr>
      </w:pPr>
      <w:r w:rsidRPr="00FB3BD9">
        <w:rPr>
          <w:rStyle w:val="Strong"/>
          <w:rFonts w:asciiTheme="majorHAnsi" w:eastAsiaTheme="majorEastAsia" w:hAnsiTheme="majorHAnsi" w:cstheme="majorHAnsi"/>
          <w:color w:val="404040"/>
        </w:rPr>
        <w:t>Ease of Use</w:t>
      </w:r>
      <w:r w:rsidRPr="00FB3BD9">
        <w:rPr>
          <w:rFonts w:asciiTheme="majorHAnsi" w:hAnsiTheme="majorHAnsi" w:cstheme="majorHAnsi"/>
          <w:color w:val="404040"/>
        </w:rPr>
        <w:t>: Simplified container management with ECS.</w:t>
      </w:r>
    </w:p>
    <w:p w14:paraId="43725A6D" w14:textId="77777777" w:rsidR="00FB3BD9" w:rsidRPr="00FB3BD9" w:rsidRDefault="00FB3BD9" w:rsidP="00FB3BD9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color w:val="404040"/>
        </w:rPr>
      </w:pPr>
    </w:p>
    <w:p w14:paraId="0B4509B7" w14:textId="79C758F3" w:rsidR="00D6531A" w:rsidRDefault="00D6531A" w:rsidP="00D6531A">
      <w:pPr>
        <w:pStyle w:val="Heading3"/>
      </w:pPr>
      <w:bookmarkStart w:id="5" w:name="_Toc421883719"/>
      <w:r>
        <w:t>Pricing</w:t>
      </w:r>
      <w:bookmarkEnd w:id="5"/>
    </w:p>
    <w:p w14:paraId="7A338FFC" w14:textId="77777777" w:rsidR="00FB3BD9" w:rsidRPr="00FB3BD9" w:rsidRDefault="00FB3BD9" w:rsidP="00FB3BD9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Theme="majorHAnsi" w:hAnsiTheme="majorHAnsi" w:cstheme="majorHAnsi"/>
          <w:color w:val="404040"/>
        </w:rPr>
      </w:pPr>
      <w:r w:rsidRPr="00FB3BD9">
        <w:rPr>
          <w:rStyle w:val="Strong"/>
          <w:rFonts w:asciiTheme="majorHAnsi" w:eastAsiaTheme="majorEastAsia" w:hAnsiTheme="majorHAnsi" w:cstheme="majorHAnsi"/>
          <w:color w:val="404040"/>
        </w:rPr>
        <w:t>Fargate Pricing</w:t>
      </w:r>
      <w:r w:rsidRPr="00FB3BD9">
        <w:rPr>
          <w:rFonts w:asciiTheme="majorHAnsi" w:hAnsiTheme="majorHAnsi" w:cstheme="majorHAnsi"/>
          <w:color w:val="404040"/>
        </w:rPr>
        <w:t>: Pay for vCPU and memory resources used by your containers.</w:t>
      </w:r>
    </w:p>
    <w:p w14:paraId="434ADA6E" w14:textId="24842F4D" w:rsidR="00FB3BD9" w:rsidRPr="00FB3BD9" w:rsidRDefault="00FB3BD9" w:rsidP="00832677">
      <w:pPr>
        <w:pStyle w:val="NormalWeb"/>
        <w:numPr>
          <w:ilvl w:val="0"/>
          <w:numId w:val="44"/>
        </w:numPr>
        <w:spacing w:before="0" w:beforeAutospacing="0" w:after="0" w:afterAutospacing="0"/>
      </w:pPr>
      <w:r w:rsidRPr="00FB3BD9">
        <w:rPr>
          <w:rStyle w:val="Strong"/>
          <w:rFonts w:asciiTheme="majorHAnsi" w:eastAsiaTheme="majorEastAsia" w:hAnsiTheme="majorHAnsi" w:cstheme="majorHAnsi"/>
          <w:color w:val="404040"/>
        </w:rPr>
        <w:t>ECS Pricing</w:t>
      </w:r>
      <w:r w:rsidRPr="00FB3BD9">
        <w:rPr>
          <w:rFonts w:asciiTheme="majorHAnsi" w:hAnsiTheme="majorHAnsi" w:cstheme="majorHAnsi"/>
          <w:color w:val="404040"/>
        </w:rPr>
        <w:t>: No additional charge for ECS; you only pay for the AWS resources you create.</w:t>
      </w:r>
    </w:p>
    <w:p w14:paraId="645B6510" w14:textId="77777777" w:rsidR="00FB3BD9" w:rsidRPr="00FB3BD9" w:rsidRDefault="00FB3BD9" w:rsidP="00FB3BD9">
      <w:pPr>
        <w:pStyle w:val="NormalWeb"/>
        <w:spacing w:before="0" w:beforeAutospacing="0" w:after="0" w:afterAutospacing="0"/>
        <w:ind w:left="720"/>
      </w:pPr>
    </w:p>
    <w:p w14:paraId="72927690" w14:textId="0C427ED8" w:rsidR="00D6531A" w:rsidRDefault="00FB3BD9" w:rsidP="00D6531A">
      <w:pPr>
        <w:pStyle w:val="Heading2"/>
      </w:pPr>
      <w:r>
        <w:t>AWS EKS</w:t>
      </w:r>
    </w:p>
    <w:p w14:paraId="64DE0A3F" w14:textId="5B22BD22" w:rsidR="00FB3BD9" w:rsidRPr="00FB3BD9" w:rsidRDefault="00FB3BD9" w:rsidP="00FB3BD9">
      <w:r w:rsidRPr="00FB3BD9">
        <w:t>Amazon Elastic Kubernetes Service (EKS) is a managed Kubernetes service that allows you to run Kubernetes on AWS without needing to manage the control plane.</w:t>
      </w:r>
    </w:p>
    <w:p w14:paraId="77DB5E48" w14:textId="517CB6A9" w:rsidR="00D6531A" w:rsidRDefault="00D6531A" w:rsidP="00D6531A">
      <w:pPr>
        <w:pStyle w:val="Heading3"/>
      </w:pPr>
      <w:bookmarkStart w:id="6" w:name="_Toc421883721"/>
      <w:r>
        <w:t>Features</w:t>
      </w:r>
      <w:bookmarkEnd w:id="6"/>
    </w:p>
    <w:p w14:paraId="64E4C174" w14:textId="77777777" w:rsidR="00FB3BD9" w:rsidRPr="00FB3BD9" w:rsidRDefault="00FB3BD9" w:rsidP="00FB3BD9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Theme="majorHAnsi" w:hAnsiTheme="majorHAnsi" w:cstheme="majorHAnsi"/>
          <w:color w:val="404040"/>
        </w:rPr>
      </w:pPr>
      <w:r w:rsidRPr="00FB3BD9">
        <w:rPr>
          <w:rStyle w:val="Strong"/>
          <w:rFonts w:asciiTheme="majorHAnsi" w:eastAsiaTheme="majorEastAsia" w:hAnsiTheme="majorHAnsi" w:cstheme="majorHAnsi"/>
          <w:color w:val="404040"/>
        </w:rPr>
        <w:t>Kubernetes Management</w:t>
      </w:r>
      <w:r w:rsidRPr="00FB3BD9">
        <w:rPr>
          <w:rFonts w:asciiTheme="majorHAnsi" w:hAnsiTheme="majorHAnsi" w:cstheme="majorHAnsi"/>
          <w:color w:val="404040"/>
        </w:rPr>
        <w:t>: Full support for Kubernetes features like deployments, services, and ingress.</w:t>
      </w:r>
    </w:p>
    <w:p w14:paraId="36DE58D5" w14:textId="77777777" w:rsidR="00FB3BD9" w:rsidRPr="00FB3BD9" w:rsidRDefault="00FB3BD9" w:rsidP="00FB3BD9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Theme="majorHAnsi" w:hAnsiTheme="majorHAnsi" w:cstheme="majorHAnsi"/>
          <w:color w:val="404040"/>
        </w:rPr>
      </w:pPr>
      <w:r w:rsidRPr="00FB3BD9">
        <w:rPr>
          <w:rStyle w:val="Strong"/>
          <w:rFonts w:asciiTheme="majorHAnsi" w:eastAsiaTheme="majorEastAsia" w:hAnsiTheme="majorHAnsi" w:cstheme="majorHAnsi"/>
          <w:color w:val="404040"/>
        </w:rPr>
        <w:t>Scalability</w:t>
      </w:r>
      <w:r w:rsidRPr="00FB3BD9">
        <w:rPr>
          <w:rFonts w:asciiTheme="majorHAnsi" w:hAnsiTheme="majorHAnsi" w:cstheme="majorHAnsi"/>
          <w:color w:val="404040"/>
        </w:rPr>
        <w:t>: Automatically scales Kubernetes worker nodes.</w:t>
      </w:r>
    </w:p>
    <w:p w14:paraId="0B02A71E" w14:textId="77777777" w:rsidR="00FB3BD9" w:rsidRPr="00FB3BD9" w:rsidRDefault="00FB3BD9" w:rsidP="00FB3BD9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Theme="majorHAnsi" w:hAnsiTheme="majorHAnsi" w:cstheme="majorHAnsi"/>
          <w:color w:val="404040"/>
        </w:rPr>
      </w:pPr>
      <w:r w:rsidRPr="00FB3BD9">
        <w:rPr>
          <w:rStyle w:val="Strong"/>
          <w:rFonts w:asciiTheme="majorHAnsi" w:eastAsiaTheme="majorEastAsia" w:hAnsiTheme="majorHAnsi" w:cstheme="majorHAnsi"/>
          <w:color w:val="404040"/>
        </w:rPr>
        <w:t>Integration with AWS Services</w:t>
      </w:r>
      <w:r w:rsidRPr="00FB3BD9">
        <w:rPr>
          <w:rFonts w:asciiTheme="majorHAnsi" w:hAnsiTheme="majorHAnsi" w:cstheme="majorHAnsi"/>
          <w:color w:val="404040"/>
        </w:rPr>
        <w:t>: Works well with ALB, RDS, S3, and CloudWatch.</w:t>
      </w:r>
    </w:p>
    <w:p w14:paraId="7FD1E52A" w14:textId="77777777" w:rsidR="00FB3BD9" w:rsidRPr="00FB3BD9" w:rsidRDefault="00FB3BD9" w:rsidP="00FB3BD9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Theme="majorHAnsi" w:hAnsiTheme="majorHAnsi" w:cstheme="majorHAnsi"/>
          <w:color w:val="404040"/>
        </w:rPr>
      </w:pPr>
      <w:r w:rsidRPr="00FB3BD9">
        <w:rPr>
          <w:rStyle w:val="Strong"/>
          <w:rFonts w:asciiTheme="majorHAnsi" w:eastAsiaTheme="majorEastAsia" w:hAnsiTheme="majorHAnsi" w:cstheme="majorHAnsi"/>
          <w:color w:val="404040"/>
        </w:rPr>
        <w:t>Security</w:t>
      </w:r>
      <w:r w:rsidRPr="00FB3BD9">
        <w:rPr>
          <w:rFonts w:asciiTheme="majorHAnsi" w:hAnsiTheme="majorHAnsi" w:cstheme="majorHAnsi"/>
          <w:color w:val="404040"/>
        </w:rPr>
        <w:t>: IAM integration, VPC support, and encryption.</w:t>
      </w:r>
    </w:p>
    <w:p w14:paraId="32517019" w14:textId="77777777" w:rsidR="00FB3BD9" w:rsidRDefault="00FB3BD9" w:rsidP="00FB3BD9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Theme="majorHAnsi" w:hAnsiTheme="majorHAnsi" w:cstheme="majorHAnsi"/>
          <w:color w:val="404040"/>
        </w:rPr>
      </w:pPr>
      <w:r w:rsidRPr="00FB3BD9">
        <w:rPr>
          <w:rStyle w:val="Strong"/>
          <w:rFonts w:asciiTheme="majorHAnsi" w:eastAsiaTheme="majorEastAsia" w:hAnsiTheme="majorHAnsi" w:cstheme="majorHAnsi"/>
          <w:color w:val="404040"/>
        </w:rPr>
        <w:t>Flexibility</w:t>
      </w:r>
      <w:r w:rsidRPr="00FB3BD9">
        <w:rPr>
          <w:rFonts w:asciiTheme="majorHAnsi" w:hAnsiTheme="majorHAnsi" w:cstheme="majorHAnsi"/>
          <w:color w:val="404040"/>
        </w:rPr>
        <w:t>: Supports advanced Kubernetes configurations and customizations.</w:t>
      </w:r>
    </w:p>
    <w:p w14:paraId="3B958383" w14:textId="77777777" w:rsidR="00FB3BD9" w:rsidRPr="00FB3BD9" w:rsidRDefault="00FB3BD9" w:rsidP="00FB3BD9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color w:val="404040"/>
        </w:rPr>
      </w:pPr>
    </w:p>
    <w:p w14:paraId="4F5636FA" w14:textId="77777777" w:rsidR="00FB3BD9" w:rsidRDefault="00D6531A" w:rsidP="00007CEA">
      <w:pPr>
        <w:pStyle w:val="Heading3"/>
      </w:pPr>
      <w:bookmarkStart w:id="7" w:name="_Toc421883722"/>
      <w:r>
        <w:t>Pricing</w:t>
      </w:r>
      <w:bookmarkEnd w:id="7"/>
    </w:p>
    <w:p w14:paraId="133C129F" w14:textId="77777777" w:rsidR="00FB3BD9" w:rsidRPr="00FB3BD9" w:rsidRDefault="00FB3BD9" w:rsidP="00FB3BD9">
      <w:pPr>
        <w:pStyle w:val="NormalWeb"/>
        <w:numPr>
          <w:ilvl w:val="0"/>
          <w:numId w:val="46"/>
        </w:numPr>
        <w:spacing w:before="0" w:beforeAutospacing="0" w:after="0" w:afterAutospacing="0"/>
        <w:rPr>
          <w:rFonts w:asciiTheme="majorHAnsi" w:hAnsiTheme="majorHAnsi" w:cstheme="majorHAnsi"/>
          <w:color w:val="404040"/>
        </w:rPr>
      </w:pPr>
      <w:r w:rsidRPr="00FB3BD9">
        <w:rPr>
          <w:rStyle w:val="Strong"/>
          <w:rFonts w:asciiTheme="majorHAnsi" w:eastAsiaTheme="majorEastAsia" w:hAnsiTheme="majorHAnsi" w:cstheme="majorHAnsi"/>
          <w:color w:val="404040"/>
        </w:rPr>
        <w:t>EKS Pricing</w:t>
      </w:r>
      <w:r w:rsidRPr="00FB3BD9">
        <w:rPr>
          <w:rFonts w:asciiTheme="majorHAnsi" w:hAnsiTheme="majorHAnsi" w:cstheme="majorHAnsi"/>
          <w:color w:val="404040"/>
        </w:rPr>
        <w:t>: $0.10 per hour for each EKS cluster.</w:t>
      </w:r>
    </w:p>
    <w:p w14:paraId="02A3064D" w14:textId="77777777" w:rsidR="00FB3BD9" w:rsidRDefault="00FB3BD9" w:rsidP="00FB3BD9">
      <w:pPr>
        <w:pStyle w:val="NormalWeb"/>
        <w:numPr>
          <w:ilvl w:val="0"/>
          <w:numId w:val="4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 w:rsidRPr="00FB3BD9">
        <w:rPr>
          <w:rStyle w:val="Strong"/>
          <w:rFonts w:asciiTheme="majorHAnsi" w:eastAsiaTheme="majorEastAsia" w:hAnsiTheme="majorHAnsi" w:cstheme="majorHAnsi"/>
          <w:color w:val="404040"/>
        </w:rPr>
        <w:t>Worker</w:t>
      </w:r>
      <w:r>
        <w:rPr>
          <w:rStyle w:val="Strong"/>
          <w:rFonts w:ascii="Segoe UI" w:eastAsiaTheme="majorEastAsia" w:hAnsi="Segoe UI" w:cs="Segoe UI"/>
          <w:color w:val="404040"/>
        </w:rPr>
        <w:t xml:space="preserve"> Node Pricing</w:t>
      </w:r>
      <w:r>
        <w:rPr>
          <w:rFonts w:ascii="Segoe UI" w:hAnsi="Segoe UI" w:cs="Segoe UI"/>
          <w:color w:val="404040"/>
        </w:rPr>
        <w:t>: Pay for EC2 instances or Fargate for worker nodes.</w:t>
      </w:r>
    </w:p>
    <w:p w14:paraId="35BCE69E" w14:textId="4C3CB0C4" w:rsidR="00D6531A" w:rsidRDefault="00D6531A" w:rsidP="00007CEA">
      <w:pPr>
        <w:pStyle w:val="Heading3"/>
      </w:pPr>
      <w:r>
        <w:br w:type="page"/>
      </w:r>
    </w:p>
    <w:p w14:paraId="21F4ED34" w14:textId="77777777" w:rsidR="00FB3BD9" w:rsidRPr="00FB3BD9" w:rsidRDefault="00FB3BD9" w:rsidP="00FB3BD9"/>
    <w:p w14:paraId="2AE81BFC" w14:textId="77777777" w:rsidR="00DA4E1F" w:rsidRDefault="00D6531A" w:rsidP="00DA4E1F">
      <w:pPr>
        <w:pStyle w:val="Heading1"/>
      </w:pPr>
      <w:bookmarkStart w:id="8" w:name="_Toc421883723"/>
      <w:r>
        <w:t>Comparison Analysis</w:t>
      </w:r>
      <w:bookmarkEnd w:id="8"/>
    </w:p>
    <w:p w14:paraId="51E1C0B6" w14:textId="08CE8514" w:rsidR="00FB3BD9" w:rsidRDefault="00FB3BD9" w:rsidP="00FB3BD9">
      <w:pPr>
        <w:rPr>
          <w:noProof/>
        </w:rPr>
      </w:pPr>
      <w:r w:rsidRPr="005146CD">
        <w:rPr>
          <w:noProof/>
        </w:rPr>
        <w:t xml:space="preserve">This section presents a comparative analysis of the features of </w:t>
      </w:r>
      <w:r>
        <w:rPr>
          <w:noProof/>
        </w:rPr>
        <w:t>AWS ECS</w:t>
      </w:r>
      <w:r w:rsidRPr="005146CD">
        <w:rPr>
          <w:noProof/>
        </w:rPr>
        <w:t xml:space="preserve"> and </w:t>
      </w:r>
      <w:r>
        <w:rPr>
          <w:noProof/>
        </w:rPr>
        <w:t>EKS</w:t>
      </w:r>
      <w:r w:rsidRPr="005146CD">
        <w:rPr>
          <w:noProof/>
        </w:rPr>
        <w:t xml:space="preserve"> based on key performance metrics relevant to the e-commerce platform.</w:t>
      </w:r>
    </w:p>
    <w:p w14:paraId="0368800B" w14:textId="0F70CA01" w:rsidR="00654DD5" w:rsidRDefault="008226DC" w:rsidP="00654DD5">
      <w:pPr>
        <w:pStyle w:val="Heading2"/>
      </w:pPr>
      <w:bookmarkStart w:id="9" w:name="_Toc421883724"/>
      <w:r>
        <w:t>Weightage</w:t>
      </w:r>
      <w:r w:rsidR="00654DD5">
        <w:t xml:space="preserve"> Matrix</w:t>
      </w:r>
      <w:bookmarkEnd w:id="9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4DD5" w14:paraId="57BB391A" w14:textId="77777777" w:rsidTr="00654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04E7B5" w14:textId="77777777" w:rsidR="00654DD5" w:rsidRDefault="00654DD5" w:rsidP="00D6531A">
            <w:r>
              <w:t>Feature</w:t>
            </w:r>
          </w:p>
        </w:tc>
        <w:tc>
          <w:tcPr>
            <w:tcW w:w="4508" w:type="dxa"/>
          </w:tcPr>
          <w:p w14:paraId="6639F00E" w14:textId="77777777" w:rsidR="00654DD5" w:rsidRDefault="00654DD5" w:rsidP="00D65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</w:p>
        </w:tc>
      </w:tr>
      <w:tr w:rsidR="00654DD5" w14:paraId="75B1CE3F" w14:textId="77777777" w:rsidTr="0065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8A897D" w14:textId="46341587" w:rsidR="00654DD5" w:rsidRDefault="00FB3BD9" w:rsidP="00D6531A">
            <w:r w:rsidRPr="00FB3BD9">
              <w:t>Ease of Management</w:t>
            </w:r>
          </w:p>
        </w:tc>
        <w:tc>
          <w:tcPr>
            <w:tcW w:w="4508" w:type="dxa"/>
          </w:tcPr>
          <w:p w14:paraId="11C96198" w14:textId="7A56D591" w:rsidR="00654DD5" w:rsidRDefault="008226DC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54DD5" w14:paraId="1A9C0EFC" w14:textId="77777777" w:rsidTr="0065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423269" w14:textId="163F4415" w:rsidR="00654DD5" w:rsidRDefault="00FB3BD9" w:rsidP="00D6531A">
            <w:r w:rsidRPr="00FB3BD9">
              <w:t>Cost Efficiency</w:t>
            </w:r>
          </w:p>
        </w:tc>
        <w:tc>
          <w:tcPr>
            <w:tcW w:w="4508" w:type="dxa"/>
          </w:tcPr>
          <w:p w14:paraId="2394B2CC" w14:textId="5BE37C82" w:rsidR="00654DD5" w:rsidRDefault="008226DC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54DD5" w14:paraId="14EF5E7E" w14:textId="77777777" w:rsidTr="0065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F788F9" w14:textId="44BBD163" w:rsidR="00654DD5" w:rsidRDefault="00FB3BD9" w:rsidP="00D6531A">
            <w:r w:rsidRPr="00FB3BD9">
              <w:t>Scalability</w:t>
            </w:r>
          </w:p>
        </w:tc>
        <w:tc>
          <w:tcPr>
            <w:tcW w:w="4508" w:type="dxa"/>
          </w:tcPr>
          <w:p w14:paraId="064EB7D7" w14:textId="2117C74F" w:rsidR="00654DD5" w:rsidRDefault="00FB3BD9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54DD5" w14:paraId="6B9BCE9C" w14:textId="77777777" w:rsidTr="0065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08C1C5" w14:textId="47598548" w:rsidR="00654DD5" w:rsidRDefault="00133FE8" w:rsidP="00D6531A">
            <w:r>
              <w:t>Flexibility</w:t>
            </w:r>
          </w:p>
        </w:tc>
        <w:tc>
          <w:tcPr>
            <w:tcW w:w="4508" w:type="dxa"/>
          </w:tcPr>
          <w:p w14:paraId="70FE6CAB" w14:textId="2845E67C" w:rsidR="00654DD5" w:rsidRDefault="00FB3BD9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B3BD9" w14:paraId="2E61A8DC" w14:textId="77777777" w:rsidTr="0065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502ECB" w14:textId="48B548EF" w:rsidR="00FB3BD9" w:rsidRPr="00FB3BD9" w:rsidRDefault="00FB3BD9" w:rsidP="00D6531A">
            <w:r w:rsidRPr="00FB3BD9">
              <w:t>Security</w:t>
            </w:r>
          </w:p>
        </w:tc>
        <w:tc>
          <w:tcPr>
            <w:tcW w:w="4508" w:type="dxa"/>
          </w:tcPr>
          <w:p w14:paraId="142018BC" w14:textId="1CA7F326" w:rsidR="00FB3BD9" w:rsidRDefault="00FB3BD9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5352257D" w14:textId="77777777" w:rsidR="00654DD5" w:rsidRPr="00D6531A" w:rsidRDefault="00654DD5" w:rsidP="00D6531A"/>
    <w:p w14:paraId="7BFABEAC" w14:textId="12605459" w:rsidR="00FB3BD9" w:rsidRDefault="00FB3BD9" w:rsidP="00FB3BD9">
      <w:pPr>
        <w:pStyle w:val="Heading2"/>
        <w:rPr>
          <w:noProof/>
        </w:rPr>
      </w:pPr>
      <w:bookmarkStart w:id="10" w:name="_Toc421883725"/>
      <w:r>
        <w:t>Comparison 1</w:t>
      </w:r>
      <w:bookmarkEnd w:id="10"/>
      <w:r>
        <w:t xml:space="preserve">: Ease of </w:t>
      </w:r>
      <w:r w:rsidR="003A2403">
        <w:t>Maintenance</w:t>
      </w:r>
      <w:r w:rsidR="007D09DC">
        <w:t>, Scalability and Security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6531A" w14:paraId="5B688331" w14:textId="77777777" w:rsidTr="001D6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6508D3" w14:textId="77777777" w:rsidR="00D6531A" w:rsidRDefault="00D6531A" w:rsidP="00D6531A">
            <w:pPr>
              <w:rPr>
                <w:noProof/>
              </w:rPr>
            </w:pPr>
            <w:r>
              <w:rPr>
                <w:noProof/>
              </w:rPr>
              <w:t>Feature</w:t>
            </w:r>
          </w:p>
        </w:tc>
        <w:tc>
          <w:tcPr>
            <w:tcW w:w="3005" w:type="dxa"/>
          </w:tcPr>
          <w:p w14:paraId="08105E2C" w14:textId="6BACCC8C" w:rsidR="00D6531A" w:rsidRDefault="003A2403" w:rsidP="00D65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AWS ECS with Fargate</w:t>
            </w:r>
          </w:p>
        </w:tc>
        <w:tc>
          <w:tcPr>
            <w:tcW w:w="3006" w:type="dxa"/>
          </w:tcPr>
          <w:p w14:paraId="76F97774" w14:textId="273D7033" w:rsidR="00D6531A" w:rsidRDefault="003A2403" w:rsidP="001D6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AWS EKS</w:t>
            </w:r>
          </w:p>
        </w:tc>
      </w:tr>
      <w:tr w:rsidR="00D6531A" w14:paraId="6C5E302A" w14:textId="77777777" w:rsidTr="001D6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7DD7ED" w14:textId="101B8F7F" w:rsidR="00D6531A" w:rsidRDefault="00FB3BD9" w:rsidP="00D6531A">
            <w:pPr>
              <w:rPr>
                <w:noProof/>
              </w:rPr>
            </w:pPr>
            <w:r>
              <w:rPr>
                <w:noProof/>
              </w:rPr>
              <w:t>Ease of Maint</w:t>
            </w:r>
            <w:r w:rsidR="003A2403">
              <w:rPr>
                <w:noProof/>
              </w:rPr>
              <w:t>enance</w:t>
            </w:r>
          </w:p>
        </w:tc>
        <w:tc>
          <w:tcPr>
            <w:tcW w:w="3005" w:type="dxa"/>
          </w:tcPr>
          <w:p w14:paraId="1DD172DF" w14:textId="26DD1F77" w:rsidR="00D6531A" w:rsidRDefault="007D09DC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5</w:t>
            </w:r>
          </w:p>
        </w:tc>
        <w:tc>
          <w:tcPr>
            <w:tcW w:w="3006" w:type="dxa"/>
          </w:tcPr>
          <w:p w14:paraId="07308B57" w14:textId="6498F1C6" w:rsidR="00D6531A" w:rsidRDefault="007D09DC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3</w:t>
            </w:r>
          </w:p>
        </w:tc>
      </w:tr>
      <w:tr w:rsidR="00D6531A" w14:paraId="58F354EF" w14:textId="77777777" w:rsidTr="001D6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6AB7DC" w14:textId="37C20F12" w:rsidR="00D6531A" w:rsidRDefault="003A2403" w:rsidP="00D6531A">
            <w:pPr>
              <w:rPr>
                <w:noProof/>
              </w:rPr>
            </w:pPr>
            <w:r w:rsidRPr="003A2403">
              <w:rPr>
                <w:noProof/>
              </w:rPr>
              <w:t>Scalability</w:t>
            </w:r>
          </w:p>
        </w:tc>
        <w:tc>
          <w:tcPr>
            <w:tcW w:w="3005" w:type="dxa"/>
          </w:tcPr>
          <w:p w14:paraId="3D1C75D2" w14:textId="7C69190D" w:rsidR="00D6531A" w:rsidRDefault="003A2403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5</w:t>
            </w:r>
          </w:p>
        </w:tc>
        <w:tc>
          <w:tcPr>
            <w:tcW w:w="3006" w:type="dxa"/>
          </w:tcPr>
          <w:p w14:paraId="07E0DFB8" w14:textId="12C0953A" w:rsidR="00D6531A" w:rsidRDefault="003A2403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4</w:t>
            </w:r>
          </w:p>
        </w:tc>
      </w:tr>
      <w:tr w:rsidR="00D6531A" w14:paraId="28158ED7" w14:textId="77777777" w:rsidTr="001D6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A0E2C6B" w14:textId="0492E062" w:rsidR="00D6531A" w:rsidRDefault="003A2403" w:rsidP="007D09DC">
            <w:pPr>
              <w:tabs>
                <w:tab w:val="center" w:pos="1394"/>
              </w:tabs>
              <w:rPr>
                <w:noProof/>
              </w:rPr>
            </w:pPr>
            <w:r>
              <w:rPr>
                <w:noProof/>
              </w:rPr>
              <w:t>Security</w:t>
            </w:r>
            <w:r w:rsidR="007D09DC">
              <w:rPr>
                <w:noProof/>
              </w:rPr>
              <w:tab/>
            </w:r>
          </w:p>
        </w:tc>
        <w:tc>
          <w:tcPr>
            <w:tcW w:w="3005" w:type="dxa"/>
          </w:tcPr>
          <w:p w14:paraId="5CCAC54F" w14:textId="0B300FBA" w:rsidR="00D6531A" w:rsidRPr="003A2403" w:rsidRDefault="003A2403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5</w:t>
            </w:r>
          </w:p>
        </w:tc>
        <w:tc>
          <w:tcPr>
            <w:tcW w:w="3006" w:type="dxa"/>
          </w:tcPr>
          <w:p w14:paraId="6A0049A1" w14:textId="2E5BEF1C" w:rsidR="00D6531A" w:rsidRDefault="003A2403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5</w:t>
            </w:r>
          </w:p>
        </w:tc>
      </w:tr>
    </w:tbl>
    <w:p w14:paraId="5E15906A" w14:textId="77777777" w:rsidR="00D6531A" w:rsidRDefault="00D6531A" w:rsidP="00D6531A">
      <w:pPr>
        <w:rPr>
          <w:noProof/>
        </w:rPr>
      </w:pPr>
    </w:p>
    <w:p w14:paraId="77033236" w14:textId="4A6AD5A6" w:rsidR="00007CEA" w:rsidRDefault="007D09DC" w:rsidP="00007CEA">
      <w:pPr>
        <w:pStyle w:val="Heading2"/>
        <w:rPr>
          <w:noProof/>
        </w:rPr>
      </w:pPr>
      <w:r>
        <w:t xml:space="preserve">Comparison </w:t>
      </w:r>
      <w:r>
        <w:t>2</w:t>
      </w:r>
      <w:r>
        <w:t xml:space="preserve">: </w:t>
      </w:r>
      <w:r>
        <w:t>Cost</w:t>
      </w:r>
      <w:r w:rsidR="00133FE8">
        <w:t xml:space="preserve"> Efficiency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26DC" w14:paraId="4A929417" w14:textId="77777777" w:rsidTr="00532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673E7B" w14:textId="77777777" w:rsidR="008226DC" w:rsidRDefault="008226DC" w:rsidP="00532643">
            <w:pPr>
              <w:rPr>
                <w:noProof/>
              </w:rPr>
            </w:pPr>
            <w:bookmarkStart w:id="11" w:name="_Toc421883727"/>
            <w:r>
              <w:rPr>
                <w:noProof/>
              </w:rPr>
              <w:t>Feature</w:t>
            </w:r>
          </w:p>
        </w:tc>
        <w:tc>
          <w:tcPr>
            <w:tcW w:w="3005" w:type="dxa"/>
          </w:tcPr>
          <w:p w14:paraId="0AD4D81E" w14:textId="5E2C9297" w:rsidR="008226DC" w:rsidRDefault="00133FE8" w:rsidP="0053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AWS ECS with Fargate</w:t>
            </w:r>
          </w:p>
        </w:tc>
        <w:tc>
          <w:tcPr>
            <w:tcW w:w="3006" w:type="dxa"/>
          </w:tcPr>
          <w:p w14:paraId="2273ABCD" w14:textId="680C9125" w:rsidR="008226DC" w:rsidRDefault="00133FE8" w:rsidP="0053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AWS EKS</w:t>
            </w:r>
          </w:p>
        </w:tc>
      </w:tr>
      <w:tr w:rsidR="008226DC" w14:paraId="406906F9" w14:textId="77777777" w:rsidTr="0053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480E2B" w14:textId="4A831B9D" w:rsidR="008226DC" w:rsidRDefault="00133FE8" w:rsidP="00532643">
            <w:pPr>
              <w:rPr>
                <w:noProof/>
              </w:rPr>
            </w:pPr>
            <w:r>
              <w:rPr>
                <w:noProof/>
              </w:rPr>
              <w:t>Cost Efficiency</w:t>
            </w:r>
          </w:p>
        </w:tc>
        <w:tc>
          <w:tcPr>
            <w:tcW w:w="3005" w:type="dxa"/>
          </w:tcPr>
          <w:p w14:paraId="0B548355" w14:textId="599721CD" w:rsidR="008226DC" w:rsidRDefault="00133FE8" w:rsidP="0053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5</w:t>
            </w:r>
          </w:p>
        </w:tc>
        <w:tc>
          <w:tcPr>
            <w:tcW w:w="3006" w:type="dxa"/>
          </w:tcPr>
          <w:p w14:paraId="443F0329" w14:textId="7E67A1A8" w:rsidR="008226DC" w:rsidRDefault="00133FE8" w:rsidP="0053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3</w:t>
            </w:r>
          </w:p>
        </w:tc>
      </w:tr>
      <w:tr w:rsidR="008226DC" w14:paraId="1997F57E" w14:textId="77777777" w:rsidTr="00532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3D5873" w14:textId="468789E2" w:rsidR="008226DC" w:rsidRDefault="00133FE8" w:rsidP="00532643">
            <w:pPr>
              <w:rPr>
                <w:noProof/>
              </w:rPr>
            </w:pPr>
            <w:r>
              <w:rPr>
                <w:noProof/>
              </w:rPr>
              <w:t>Flexibility</w:t>
            </w:r>
          </w:p>
        </w:tc>
        <w:tc>
          <w:tcPr>
            <w:tcW w:w="3005" w:type="dxa"/>
          </w:tcPr>
          <w:p w14:paraId="0476ED07" w14:textId="13A646EC" w:rsidR="008226DC" w:rsidRDefault="00133FE8" w:rsidP="0053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5</w:t>
            </w:r>
          </w:p>
        </w:tc>
        <w:tc>
          <w:tcPr>
            <w:tcW w:w="3006" w:type="dxa"/>
          </w:tcPr>
          <w:p w14:paraId="616FD053" w14:textId="08012425" w:rsidR="008226DC" w:rsidRDefault="00133FE8" w:rsidP="0053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3</w:t>
            </w:r>
          </w:p>
        </w:tc>
      </w:tr>
    </w:tbl>
    <w:p w14:paraId="3C4C41E0" w14:textId="77777777" w:rsidR="00DA4E1F" w:rsidRDefault="00D6531A" w:rsidP="00DA4E1F">
      <w:pPr>
        <w:pStyle w:val="Heading1"/>
      </w:pPr>
      <w:r>
        <w:t>Recommendation</w:t>
      </w:r>
      <w:bookmarkEnd w:id="11"/>
    </w:p>
    <w:p w14:paraId="7F8DD038" w14:textId="2D8E4309" w:rsidR="00D6531A" w:rsidRDefault="003A240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3A2403">
        <w:rPr>
          <w:noProof/>
        </w:rPr>
        <w:t>Based on the analysis, </w:t>
      </w:r>
      <w:r w:rsidRPr="003A2403">
        <w:rPr>
          <w:b/>
          <w:bCs/>
          <w:noProof/>
        </w:rPr>
        <w:t xml:space="preserve">AWS </w:t>
      </w:r>
      <w:r>
        <w:rPr>
          <w:b/>
          <w:bCs/>
          <w:noProof/>
        </w:rPr>
        <w:t>ECS</w:t>
      </w:r>
      <w:r w:rsidRPr="003A2403">
        <w:rPr>
          <w:b/>
          <w:bCs/>
          <w:noProof/>
        </w:rPr>
        <w:t xml:space="preserve"> </w:t>
      </w:r>
      <w:r>
        <w:rPr>
          <w:b/>
          <w:bCs/>
          <w:noProof/>
        </w:rPr>
        <w:t>with Fargate</w:t>
      </w:r>
      <w:r w:rsidRPr="003A2403">
        <w:rPr>
          <w:noProof/>
        </w:rPr>
        <w:t> is recommended for the deployment of the e-commerce application. It offers better ease of management, cost efficiency, and seamless integration with AWS services, making it a more suitable choice for a microservices-based application that requires minimal operational overhead.</w:t>
      </w:r>
      <w:r w:rsidR="00D6531A">
        <w:br w:type="page"/>
      </w:r>
    </w:p>
    <w:p w14:paraId="7E7A03D4" w14:textId="77777777" w:rsidR="00DA4E1F" w:rsidRDefault="00DA4E1F" w:rsidP="00DA4E1F">
      <w:pPr>
        <w:pStyle w:val="Heading1"/>
      </w:pPr>
      <w:bookmarkStart w:id="12" w:name="_Toc421883728"/>
      <w:r>
        <w:lastRenderedPageBreak/>
        <w:t>Assumptions</w:t>
      </w:r>
      <w:bookmarkEnd w:id="12"/>
    </w:p>
    <w:p w14:paraId="05771373" w14:textId="7789F2CE" w:rsidR="003A2403" w:rsidRPr="003A2403" w:rsidRDefault="003A2403" w:rsidP="003A2403">
      <w:pPr>
        <w:numPr>
          <w:ilvl w:val="0"/>
          <w:numId w:val="47"/>
        </w:numPr>
        <w:rPr>
          <w:noProof/>
          <w:lang w:val="en-IN"/>
        </w:rPr>
      </w:pPr>
      <w:r w:rsidRPr="003A2403">
        <w:rPr>
          <w:noProof/>
          <w:lang w:val="en-IN"/>
        </w:rPr>
        <w:t>The application will experience variable traffic, requiring auto-scaling capabilities.</w:t>
      </w:r>
    </w:p>
    <w:p w14:paraId="4431C41F" w14:textId="77777777" w:rsidR="003A2403" w:rsidRPr="003A2403" w:rsidRDefault="003A2403" w:rsidP="003A2403">
      <w:pPr>
        <w:numPr>
          <w:ilvl w:val="0"/>
          <w:numId w:val="47"/>
        </w:numPr>
        <w:rPr>
          <w:noProof/>
          <w:lang w:val="en-IN"/>
        </w:rPr>
      </w:pPr>
      <w:r w:rsidRPr="003A2403">
        <w:rPr>
          <w:noProof/>
          <w:lang w:val="en-IN"/>
        </w:rPr>
        <w:t>The team has limited Kubernetes expertise, making EKS more complex to manage.</w:t>
      </w:r>
    </w:p>
    <w:p w14:paraId="443DAC95" w14:textId="77777777" w:rsidR="003A2403" w:rsidRPr="003A2403" w:rsidRDefault="003A2403" w:rsidP="003A2403">
      <w:pPr>
        <w:numPr>
          <w:ilvl w:val="0"/>
          <w:numId w:val="47"/>
        </w:numPr>
        <w:rPr>
          <w:noProof/>
          <w:lang w:val="en-IN"/>
        </w:rPr>
      </w:pPr>
      <w:r w:rsidRPr="003A2403">
        <w:rPr>
          <w:noProof/>
          <w:lang w:val="en-IN"/>
        </w:rPr>
        <w:t>Cost optimization is a priority, especially during low-traffic periods.</w:t>
      </w:r>
    </w:p>
    <w:p w14:paraId="0D12A95F" w14:textId="77777777" w:rsidR="003A2403" w:rsidRPr="003A2403" w:rsidRDefault="003A2403" w:rsidP="003A2403">
      <w:pPr>
        <w:numPr>
          <w:ilvl w:val="0"/>
          <w:numId w:val="47"/>
        </w:numPr>
        <w:rPr>
          <w:noProof/>
          <w:lang w:val="en-IN"/>
        </w:rPr>
      </w:pPr>
      <w:r w:rsidRPr="003A2403">
        <w:rPr>
          <w:noProof/>
          <w:lang w:val="en-IN"/>
        </w:rPr>
        <w:t>High availability and security are critical requirements.</w:t>
      </w:r>
    </w:p>
    <w:p w14:paraId="1CB9E3B4" w14:textId="1FF861CD" w:rsidR="00D6531A" w:rsidRPr="00D6531A" w:rsidRDefault="00D6531A" w:rsidP="003A2403"/>
    <w:p w14:paraId="22614045" w14:textId="77777777"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7EB5350" w14:textId="77777777" w:rsidR="00DA4E1F" w:rsidRDefault="00D6531A" w:rsidP="00D6531A">
      <w:pPr>
        <w:pStyle w:val="Heading1"/>
      </w:pPr>
      <w:bookmarkStart w:id="13" w:name="_Toc421883729"/>
      <w:r>
        <w:lastRenderedPageBreak/>
        <w:t>Risks</w:t>
      </w:r>
      <w:bookmarkEnd w:id="13"/>
    </w:p>
    <w:p w14:paraId="67A36787" w14:textId="77777777" w:rsidR="003A2403" w:rsidRPr="003A2403" w:rsidRDefault="003A2403" w:rsidP="003A2403">
      <w:pPr>
        <w:pStyle w:val="NormalWeb"/>
        <w:numPr>
          <w:ilvl w:val="0"/>
          <w:numId w:val="48"/>
        </w:numPr>
        <w:spacing w:before="0" w:beforeAutospacing="0" w:after="0" w:afterAutospacing="0"/>
        <w:rPr>
          <w:rFonts w:asciiTheme="majorHAnsi" w:hAnsiTheme="majorHAnsi" w:cstheme="majorHAnsi"/>
          <w:color w:val="404040"/>
        </w:rPr>
      </w:pPr>
      <w:r w:rsidRPr="003A2403">
        <w:rPr>
          <w:rStyle w:val="Strong"/>
          <w:rFonts w:asciiTheme="majorHAnsi" w:eastAsiaTheme="majorEastAsia" w:hAnsiTheme="majorHAnsi" w:cstheme="majorHAnsi"/>
          <w:color w:val="404040"/>
        </w:rPr>
        <w:t>AWS Fargate</w:t>
      </w:r>
      <w:r w:rsidRPr="003A2403">
        <w:rPr>
          <w:rFonts w:asciiTheme="majorHAnsi" w:hAnsiTheme="majorHAnsi" w:cstheme="majorHAnsi"/>
          <w:color w:val="404040"/>
        </w:rPr>
        <w:t>: Limited customization options compared to EKS.</w:t>
      </w:r>
    </w:p>
    <w:p w14:paraId="02C796AA" w14:textId="77777777" w:rsidR="003A2403" w:rsidRPr="003A2403" w:rsidRDefault="003A2403" w:rsidP="003A2403">
      <w:pPr>
        <w:pStyle w:val="NormalWeb"/>
        <w:numPr>
          <w:ilvl w:val="0"/>
          <w:numId w:val="48"/>
        </w:numPr>
        <w:spacing w:before="0" w:beforeAutospacing="0" w:after="0" w:afterAutospacing="0"/>
        <w:rPr>
          <w:rFonts w:asciiTheme="majorHAnsi" w:hAnsiTheme="majorHAnsi" w:cstheme="majorHAnsi"/>
          <w:color w:val="404040"/>
        </w:rPr>
      </w:pPr>
      <w:r w:rsidRPr="003A2403">
        <w:rPr>
          <w:rStyle w:val="Strong"/>
          <w:rFonts w:asciiTheme="majorHAnsi" w:eastAsiaTheme="majorEastAsia" w:hAnsiTheme="majorHAnsi" w:cstheme="majorHAnsi"/>
          <w:color w:val="404040"/>
        </w:rPr>
        <w:t>AWS EKS</w:t>
      </w:r>
      <w:r w:rsidRPr="003A2403">
        <w:rPr>
          <w:rFonts w:asciiTheme="majorHAnsi" w:hAnsiTheme="majorHAnsi" w:cstheme="majorHAnsi"/>
          <w:color w:val="404040"/>
        </w:rPr>
        <w:t>: Higher operational complexity and potential for increased costs if not managed properly.</w:t>
      </w:r>
    </w:p>
    <w:p w14:paraId="3DEBAB75" w14:textId="77777777" w:rsidR="003A2403" w:rsidRPr="003A2403" w:rsidRDefault="003A2403" w:rsidP="003A2403">
      <w:pPr>
        <w:pStyle w:val="NormalWeb"/>
        <w:numPr>
          <w:ilvl w:val="0"/>
          <w:numId w:val="48"/>
        </w:numPr>
        <w:spacing w:before="0" w:beforeAutospacing="0" w:after="0" w:afterAutospacing="0"/>
        <w:rPr>
          <w:rFonts w:asciiTheme="majorHAnsi" w:hAnsiTheme="majorHAnsi" w:cstheme="majorHAnsi"/>
          <w:color w:val="404040"/>
        </w:rPr>
      </w:pPr>
      <w:r w:rsidRPr="003A2403">
        <w:rPr>
          <w:rFonts w:asciiTheme="majorHAnsi" w:hAnsiTheme="majorHAnsi" w:cstheme="majorHAnsi"/>
          <w:color w:val="404040"/>
        </w:rPr>
        <w:t>Both options require proper monitoring and logging to ensure optimal performance.</w:t>
      </w:r>
    </w:p>
    <w:p w14:paraId="7E7E1837" w14:textId="77777777"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673F00A" w14:textId="77777777" w:rsidR="00DA4E1F" w:rsidRDefault="00DA4E1F" w:rsidP="00DA4E1F">
      <w:pPr>
        <w:pStyle w:val="Heading1"/>
      </w:pPr>
      <w:bookmarkStart w:id="14" w:name="_Toc421883730"/>
      <w:r>
        <w:lastRenderedPageBreak/>
        <w:t>Appendix</w:t>
      </w:r>
      <w:bookmarkEnd w:id="14"/>
    </w:p>
    <w:p w14:paraId="09277F9E" w14:textId="06269A90" w:rsidR="00D6531A" w:rsidRDefault="00D6531A" w:rsidP="00D6531A">
      <w:pPr>
        <w:pStyle w:val="Heading2"/>
      </w:pPr>
      <w:bookmarkStart w:id="15" w:name="_Toc421883731"/>
      <w:r>
        <w:t>References</w:t>
      </w:r>
      <w:bookmarkEnd w:id="15"/>
    </w:p>
    <w:p w14:paraId="77995CCF" w14:textId="77777777" w:rsidR="003A2403" w:rsidRPr="003A2403" w:rsidRDefault="003A2403" w:rsidP="003A2403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Theme="majorHAnsi" w:hAnsiTheme="majorHAnsi" w:cstheme="majorHAnsi"/>
          <w:color w:val="404040"/>
        </w:rPr>
      </w:pPr>
      <w:r w:rsidRPr="003A2403">
        <w:rPr>
          <w:rFonts w:asciiTheme="majorHAnsi" w:hAnsiTheme="majorHAnsi" w:cstheme="majorHAnsi"/>
          <w:color w:val="404040"/>
        </w:rPr>
        <w:t>AWS Fargate Documentation: </w:t>
      </w:r>
      <w:hyperlink r:id="rId8" w:tgtFrame="_blank" w:history="1">
        <w:r w:rsidRPr="003A2403">
          <w:rPr>
            <w:rStyle w:val="Hyperlink"/>
            <w:rFonts w:asciiTheme="majorHAnsi" w:eastAsiaTheme="majorEastAsia" w:hAnsiTheme="majorHAnsi" w:cstheme="majorHAnsi"/>
          </w:rPr>
          <w:t>https://aws.amazon.com/fargate/</w:t>
        </w:r>
      </w:hyperlink>
    </w:p>
    <w:p w14:paraId="518A64D0" w14:textId="77777777" w:rsidR="003A2403" w:rsidRPr="003A2403" w:rsidRDefault="003A2403" w:rsidP="003A2403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Theme="majorHAnsi" w:hAnsiTheme="majorHAnsi" w:cstheme="majorHAnsi"/>
          <w:color w:val="404040"/>
        </w:rPr>
      </w:pPr>
      <w:r w:rsidRPr="003A2403">
        <w:rPr>
          <w:rFonts w:asciiTheme="majorHAnsi" w:hAnsiTheme="majorHAnsi" w:cstheme="majorHAnsi"/>
          <w:color w:val="404040"/>
        </w:rPr>
        <w:t>AWS EKS Documentation: </w:t>
      </w:r>
      <w:hyperlink r:id="rId9" w:tgtFrame="_blank" w:history="1">
        <w:r w:rsidRPr="003A2403">
          <w:rPr>
            <w:rStyle w:val="Hyperlink"/>
            <w:rFonts w:asciiTheme="majorHAnsi" w:eastAsiaTheme="majorEastAsia" w:hAnsiTheme="majorHAnsi" w:cstheme="majorHAnsi"/>
          </w:rPr>
          <w:t>https://aws.amazon.com/eks/</w:t>
        </w:r>
      </w:hyperlink>
    </w:p>
    <w:p w14:paraId="454A63E4" w14:textId="77777777" w:rsidR="003A2403" w:rsidRPr="003A2403" w:rsidRDefault="003A2403" w:rsidP="003A2403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Theme="majorHAnsi" w:hAnsiTheme="majorHAnsi" w:cstheme="majorHAnsi"/>
          <w:color w:val="404040"/>
        </w:rPr>
      </w:pPr>
      <w:r w:rsidRPr="003A2403">
        <w:rPr>
          <w:rFonts w:asciiTheme="majorHAnsi" w:hAnsiTheme="majorHAnsi" w:cstheme="majorHAnsi"/>
          <w:color w:val="404040"/>
        </w:rPr>
        <w:t>AWS Pricing Calculator: </w:t>
      </w:r>
      <w:hyperlink r:id="rId10" w:tgtFrame="_blank" w:history="1">
        <w:r w:rsidRPr="003A2403">
          <w:rPr>
            <w:rStyle w:val="Hyperlink"/>
            <w:rFonts w:asciiTheme="majorHAnsi" w:eastAsiaTheme="majorEastAsia" w:hAnsiTheme="majorHAnsi" w:cstheme="majorHAnsi"/>
          </w:rPr>
          <w:t>https://calculator.aws/</w:t>
        </w:r>
      </w:hyperlink>
    </w:p>
    <w:p w14:paraId="7B57F926" w14:textId="77777777" w:rsidR="00007CEA" w:rsidRPr="00D6531A" w:rsidRDefault="00007CEA" w:rsidP="003A2403">
      <w:pPr>
        <w:pStyle w:val="ListParagraph"/>
      </w:pPr>
    </w:p>
    <w:p w14:paraId="78FE1C97" w14:textId="77777777" w:rsidR="00D6531A" w:rsidRPr="00D6531A" w:rsidRDefault="00D6531A" w:rsidP="00D6531A"/>
    <w:sectPr w:rsidR="00D6531A" w:rsidRPr="00D6531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8D4B5" w14:textId="77777777" w:rsidR="00521D0F" w:rsidRDefault="00521D0F" w:rsidP="002938CA">
      <w:pPr>
        <w:spacing w:after="0" w:line="240" w:lineRule="auto"/>
      </w:pPr>
      <w:r>
        <w:separator/>
      </w:r>
    </w:p>
  </w:endnote>
  <w:endnote w:type="continuationSeparator" w:id="0">
    <w:p w14:paraId="6E10B8E4" w14:textId="77777777" w:rsidR="00521D0F" w:rsidRDefault="00521D0F" w:rsidP="00293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utura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2F5BF" w14:textId="77777777" w:rsidR="00B94E82" w:rsidRDefault="00B94E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258D7" w14:textId="131EBA96" w:rsidR="00395B23" w:rsidRDefault="00395B23" w:rsidP="00756E07">
    <w:pPr>
      <w:pStyle w:val="Footer"/>
    </w:pP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Page </w:t>
    </w:r>
    <w:r>
      <w:rPr>
        <w:rFonts w:asciiTheme="minorHAnsi" w:hAnsiTheme="minorHAnsi"/>
      </w:rPr>
      <w:fldChar w:fldCharType="begin"/>
    </w:r>
    <w:r>
      <w:instrText xml:space="preserve"> PAGE   \* MERGEFORMAT </w:instrText>
    </w:r>
    <w:r>
      <w:rPr>
        <w:rFonts w:asciiTheme="minorHAnsi" w:hAnsiTheme="minorHAnsi"/>
      </w:rPr>
      <w:fldChar w:fldCharType="separate"/>
    </w:r>
    <w:r w:rsidR="00832D94" w:rsidRPr="00832D94">
      <w:rPr>
        <w:rFonts w:asciiTheme="majorHAnsi" w:hAnsiTheme="majorHAnsi" w:cstheme="majorHAnsi"/>
        <w:noProof/>
      </w:rPr>
      <w:t>11</w:t>
    </w:r>
    <w:r>
      <w:rPr>
        <w:rFonts w:asciiTheme="majorHAnsi" w:hAnsiTheme="majorHAnsi" w:cstheme="majorHAnsi"/>
        <w:noProof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027A6150" wp14:editId="2BF3F1F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2080" cy="822960"/>
              <wp:effectExtent l="9525" t="0" r="10795" b="0"/>
              <wp:wrapNone/>
              <wp:docPr id="6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2080" cy="822960"/>
                        <a:chOff x="8" y="9"/>
                        <a:chExt cx="15823" cy="1439"/>
                      </a:xfrm>
                    </wpg:grpSpPr>
                    <wps:wsp>
                      <wps:cNvPr id="7" name="AutoShape 9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1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5A2F42B2" id="Group 8" o:spid="_x0000_s1026" style="position:absolute;margin-left:0;margin-top:0;width:610.4pt;height:64.8pt;flip:y;z-index:251664384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" strokecolor="#2f5496 [2408]"/>
              <v:rect id="Rectangle 1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96312D" wp14:editId="44E96EC7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08355"/>
              <wp:effectExtent l="9525" t="13335" r="13970" b="6985"/>
              <wp:wrapNone/>
              <wp:docPr id="4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835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13B94" id="Rectangle 7" o:spid="_x0000_s1026" style="position:absolute;margin-left:0;margin-top:0;width:7.15pt;height:63.65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" fillcolor="#4472c4 [3208]" strokecolor="#1f3763 [1608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4BA38E" wp14:editId="52CE619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808355"/>
              <wp:effectExtent l="9525" t="13335" r="13970" b="6985"/>
              <wp:wrapNone/>
              <wp:docPr id="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835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AC750AE" id="Rectangle 6" o:spid="_x0000_s1026" style="position:absolute;margin-left:0;margin-top:0;width:7.15pt;height:63.65pt;z-index:25166233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" fillcolor="#4472c4 [3208]" strokecolor="#1f3763 [1608]">
              <w10:wrap anchorx="margin" anchory="page"/>
            </v:rect>
          </w:pict>
        </mc:Fallback>
      </mc:AlternateContent>
    </w:r>
  </w:p>
  <w:p w14:paraId="756723B8" w14:textId="77777777" w:rsidR="00395B23" w:rsidRDefault="00395B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70BDB" w14:textId="77777777" w:rsidR="00B94E82" w:rsidRDefault="00B94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E980D" w14:textId="77777777" w:rsidR="00521D0F" w:rsidRDefault="00521D0F" w:rsidP="002938CA">
      <w:pPr>
        <w:spacing w:after="0" w:line="240" w:lineRule="auto"/>
      </w:pPr>
      <w:r>
        <w:separator/>
      </w:r>
    </w:p>
  </w:footnote>
  <w:footnote w:type="continuationSeparator" w:id="0">
    <w:p w14:paraId="5B8D21AC" w14:textId="77777777" w:rsidR="00521D0F" w:rsidRDefault="00521D0F" w:rsidP="00293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6C08E" w14:textId="77777777" w:rsidR="00B94E82" w:rsidRDefault="00B94E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A8366" w14:textId="38BB85C4" w:rsidR="00395B23" w:rsidRPr="00CB769B" w:rsidRDefault="00000000" w:rsidP="00D6531A">
    <w:pPr>
      <w:pStyle w:val="Header"/>
      <w:tabs>
        <w:tab w:val="clear" w:pos="4513"/>
        <w:tab w:val="clear" w:pos="9026"/>
        <w:tab w:val="center" w:pos="3686"/>
        <w:tab w:val="right" w:pos="8931"/>
      </w:tabs>
      <w:jc w:val="center"/>
      <w:rPr>
        <w:rFonts w:asciiTheme="majorHAnsi" w:eastAsiaTheme="majorEastAsia" w:hAnsiTheme="majorHAnsi" w:cstheme="majorBidi"/>
        <w:i/>
        <w:sz w:val="20"/>
        <w:szCs w:val="20"/>
      </w:rPr>
    </w:pPr>
    <w:sdt>
      <w:sdtPr>
        <w:rPr>
          <w:rFonts w:asciiTheme="majorHAnsi" w:hAnsiTheme="majorHAnsi"/>
        </w:rPr>
        <w:alias w:val="Title"/>
        <w:id w:val="-151221235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612855">
          <w:rPr>
            <w:rFonts w:asciiTheme="majorHAnsi" w:hAnsiTheme="majorHAnsi"/>
          </w:rPr>
          <w:t>[Nagarro]-[Ecommerce]</w:t>
        </w:r>
      </w:sdtContent>
    </w:sdt>
    <w:r w:rsidR="00395B23" w:rsidRPr="0071462D">
      <w:rPr>
        <w:rFonts w:asciiTheme="majorHAnsi" w:hAnsiTheme="majorHAnsi"/>
      </w:rPr>
      <w:t xml:space="preserve"> - </w:t>
    </w:r>
    <w:sdt>
      <w:sdtPr>
        <w:rPr>
          <w:rFonts w:asciiTheme="majorHAnsi" w:eastAsiaTheme="majorEastAsia" w:hAnsiTheme="majorHAnsi" w:cstheme="majorBidi"/>
          <w:i/>
          <w:sz w:val="20"/>
          <w:szCs w:val="20"/>
        </w:rPr>
        <w:alias w:val="Subtitle"/>
        <w:id w:val="-35997575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1D6A7E">
          <w:rPr>
            <w:rFonts w:asciiTheme="majorHAnsi" w:eastAsiaTheme="majorEastAsia" w:hAnsiTheme="majorHAnsi" w:cstheme="majorBidi"/>
            <w:i/>
            <w:sz w:val="20"/>
            <w:szCs w:val="20"/>
            <w:lang w:val="en-IN"/>
          </w:rPr>
          <w:t>DAR Document</w:t>
        </w:r>
      </w:sdtContent>
    </w:sdt>
    <w:r w:rsidR="00395B23"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9FD02D3" wp14:editId="1A6205F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822960"/>
              <wp:effectExtent l="9525" t="0" r="10795" b="0"/>
              <wp:wrapNone/>
              <wp:docPr id="11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822960"/>
                        <a:chOff x="8" y="9"/>
                        <a:chExt cx="15823" cy="1439"/>
                      </a:xfrm>
                    </wpg:grpSpPr>
                    <wps:wsp>
                      <wps:cNvPr id="1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7E66157F" id="Group 3" o:spid="_x0000_s1026" style="position:absolute;margin-left:0;margin-top:0;width:610.4pt;height:64.8pt;z-index:251661312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" strokecolor="#2f5496 [2408]"/>
              <v:rect id="Rectangle 5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<w10:wrap anchorx="page" anchory="page"/>
            </v:group>
          </w:pict>
        </mc:Fallback>
      </mc:AlternateContent>
    </w:r>
    <w:r w:rsidR="00395B23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8C6A44" wp14:editId="4ED584C0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799465"/>
              <wp:effectExtent l="9525" t="9525" r="13970" b="10160"/>
              <wp:wrapNone/>
              <wp:docPr id="1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ECB8EDB" id="Rectangle 2" o:spid="_x0000_s1026" style="position:absolute;margin-left:0;margin-top:0;width:7.15pt;height:62.95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" fillcolor="#4472c4 [3208]" strokecolor="#1f3763 [1608]">
              <w10:wrap anchorx="margin" anchory="page"/>
            </v:rect>
          </w:pict>
        </mc:Fallback>
      </mc:AlternateContent>
    </w:r>
    <w:r w:rsidR="00395B23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528F9D" wp14:editId="2A5C806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799465"/>
              <wp:effectExtent l="9525" t="9525" r="13970" b="10160"/>
              <wp:wrapNone/>
              <wp:docPr id="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0E789E4" id="Rectangle 1" o:spid="_x0000_s1026" style="position:absolute;margin-left:0;margin-top:0;width:7.15pt;height:62.95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" fillcolor="#4472c4 [3208]" strokecolor="#1f3763 [1608]">
              <w10:wrap anchorx="margin" anchory="page"/>
            </v:rect>
          </w:pict>
        </mc:Fallback>
      </mc:AlternateContent>
    </w:r>
  </w:p>
  <w:p w14:paraId="69DFD936" w14:textId="77777777" w:rsidR="00395B23" w:rsidRDefault="00395B23" w:rsidP="00756E07">
    <w:pPr>
      <w:pStyle w:val="Header"/>
      <w:tabs>
        <w:tab w:val="clear" w:pos="4513"/>
        <w:tab w:val="clear" w:pos="9026"/>
        <w:tab w:val="left" w:pos="29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16AFD" w14:textId="77777777" w:rsidR="00B94E82" w:rsidRDefault="00B94E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A4BB7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E37457"/>
    <w:multiLevelType w:val="multilevel"/>
    <w:tmpl w:val="54CEB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99F54C3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 w15:restartNumberingAfterBreak="0">
    <w:nsid w:val="0FB13F09"/>
    <w:multiLevelType w:val="hybridMultilevel"/>
    <w:tmpl w:val="C178A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9357C"/>
    <w:multiLevelType w:val="hybridMultilevel"/>
    <w:tmpl w:val="3BB894CE"/>
    <w:lvl w:ilvl="0" w:tplc="40090019">
      <w:start w:val="1"/>
      <w:numFmt w:val="lowerLetter"/>
      <w:lvlText w:val="%1."/>
      <w:lvlJc w:val="left"/>
      <w:pPr>
        <w:ind w:left="2556" w:hanging="360"/>
      </w:pPr>
    </w:lvl>
    <w:lvl w:ilvl="1" w:tplc="40090019">
      <w:start w:val="1"/>
      <w:numFmt w:val="lowerLetter"/>
      <w:lvlText w:val="%2."/>
      <w:lvlJc w:val="left"/>
      <w:pPr>
        <w:ind w:left="3276" w:hanging="360"/>
      </w:pPr>
    </w:lvl>
    <w:lvl w:ilvl="2" w:tplc="4009001B" w:tentative="1">
      <w:start w:val="1"/>
      <w:numFmt w:val="lowerRoman"/>
      <w:lvlText w:val="%3."/>
      <w:lvlJc w:val="right"/>
      <w:pPr>
        <w:ind w:left="3996" w:hanging="180"/>
      </w:pPr>
    </w:lvl>
    <w:lvl w:ilvl="3" w:tplc="4009000F" w:tentative="1">
      <w:start w:val="1"/>
      <w:numFmt w:val="decimal"/>
      <w:lvlText w:val="%4."/>
      <w:lvlJc w:val="left"/>
      <w:pPr>
        <w:ind w:left="4716" w:hanging="360"/>
      </w:pPr>
    </w:lvl>
    <w:lvl w:ilvl="4" w:tplc="40090019" w:tentative="1">
      <w:start w:val="1"/>
      <w:numFmt w:val="lowerLetter"/>
      <w:lvlText w:val="%5."/>
      <w:lvlJc w:val="left"/>
      <w:pPr>
        <w:ind w:left="5436" w:hanging="360"/>
      </w:pPr>
    </w:lvl>
    <w:lvl w:ilvl="5" w:tplc="4009001B" w:tentative="1">
      <w:start w:val="1"/>
      <w:numFmt w:val="lowerRoman"/>
      <w:lvlText w:val="%6."/>
      <w:lvlJc w:val="right"/>
      <w:pPr>
        <w:ind w:left="6156" w:hanging="180"/>
      </w:pPr>
    </w:lvl>
    <w:lvl w:ilvl="6" w:tplc="4009000F" w:tentative="1">
      <w:start w:val="1"/>
      <w:numFmt w:val="decimal"/>
      <w:lvlText w:val="%7."/>
      <w:lvlJc w:val="left"/>
      <w:pPr>
        <w:ind w:left="6876" w:hanging="360"/>
      </w:pPr>
    </w:lvl>
    <w:lvl w:ilvl="7" w:tplc="40090019" w:tentative="1">
      <w:start w:val="1"/>
      <w:numFmt w:val="lowerLetter"/>
      <w:lvlText w:val="%8."/>
      <w:lvlJc w:val="left"/>
      <w:pPr>
        <w:ind w:left="7596" w:hanging="360"/>
      </w:pPr>
    </w:lvl>
    <w:lvl w:ilvl="8" w:tplc="4009001B" w:tentative="1">
      <w:start w:val="1"/>
      <w:numFmt w:val="lowerRoman"/>
      <w:lvlText w:val="%9."/>
      <w:lvlJc w:val="right"/>
      <w:pPr>
        <w:ind w:left="8316" w:hanging="180"/>
      </w:pPr>
    </w:lvl>
  </w:abstractNum>
  <w:abstractNum w:abstractNumId="5" w15:restartNumberingAfterBreak="0">
    <w:nsid w:val="140A707D"/>
    <w:multiLevelType w:val="hybridMultilevel"/>
    <w:tmpl w:val="3BB894CE"/>
    <w:lvl w:ilvl="0" w:tplc="40090019">
      <w:start w:val="1"/>
      <w:numFmt w:val="lowerLetter"/>
      <w:lvlText w:val="%1."/>
      <w:lvlJc w:val="left"/>
      <w:pPr>
        <w:ind w:left="2556" w:hanging="360"/>
      </w:pPr>
    </w:lvl>
    <w:lvl w:ilvl="1" w:tplc="40090019">
      <w:start w:val="1"/>
      <w:numFmt w:val="lowerLetter"/>
      <w:lvlText w:val="%2."/>
      <w:lvlJc w:val="left"/>
      <w:pPr>
        <w:ind w:left="3276" w:hanging="360"/>
      </w:pPr>
    </w:lvl>
    <w:lvl w:ilvl="2" w:tplc="4009001B" w:tentative="1">
      <w:start w:val="1"/>
      <w:numFmt w:val="lowerRoman"/>
      <w:lvlText w:val="%3."/>
      <w:lvlJc w:val="right"/>
      <w:pPr>
        <w:ind w:left="3996" w:hanging="180"/>
      </w:pPr>
    </w:lvl>
    <w:lvl w:ilvl="3" w:tplc="4009000F" w:tentative="1">
      <w:start w:val="1"/>
      <w:numFmt w:val="decimal"/>
      <w:lvlText w:val="%4."/>
      <w:lvlJc w:val="left"/>
      <w:pPr>
        <w:ind w:left="4716" w:hanging="360"/>
      </w:pPr>
    </w:lvl>
    <w:lvl w:ilvl="4" w:tplc="40090019" w:tentative="1">
      <w:start w:val="1"/>
      <w:numFmt w:val="lowerLetter"/>
      <w:lvlText w:val="%5."/>
      <w:lvlJc w:val="left"/>
      <w:pPr>
        <w:ind w:left="5436" w:hanging="360"/>
      </w:pPr>
    </w:lvl>
    <w:lvl w:ilvl="5" w:tplc="4009001B" w:tentative="1">
      <w:start w:val="1"/>
      <w:numFmt w:val="lowerRoman"/>
      <w:lvlText w:val="%6."/>
      <w:lvlJc w:val="right"/>
      <w:pPr>
        <w:ind w:left="6156" w:hanging="180"/>
      </w:pPr>
    </w:lvl>
    <w:lvl w:ilvl="6" w:tplc="4009000F" w:tentative="1">
      <w:start w:val="1"/>
      <w:numFmt w:val="decimal"/>
      <w:lvlText w:val="%7."/>
      <w:lvlJc w:val="left"/>
      <w:pPr>
        <w:ind w:left="6876" w:hanging="360"/>
      </w:pPr>
    </w:lvl>
    <w:lvl w:ilvl="7" w:tplc="40090019" w:tentative="1">
      <w:start w:val="1"/>
      <w:numFmt w:val="lowerLetter"/>
      <w:lvlText w:val="%8."/>
      <w:lvlJc w:val="left"/>
      <w:pPr>
        <w:ind w:left="7596" w:hanging="360"/>
      </w:pPr>
    </w:lvl>
    <w:lvl w:ilvl="8" w:tplc="4009001B" w:tentative="1">
      <w:start w:val="1"/>
      <w:numFmt w:val="lowerRoman"/>
      <w:lvlText w:val="%9."/>
      <w:lvlJc w:val="right"/>
      <w:pPr>
        <w:ind w:left="8316" w:hanging="180"/>
      </w:pPr>
    </w:lvl>
  </w:abstractNum>
  <w:abstractNum w:abstractNumId="6" w15:restartNumberingAfterBreak="0">
    <w:nsid w:val="15157915"/>
    <w:multiLevelType w:val="multilevel"/>
    <w:tmpl w:val="E63C1A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bullet"/>
      <w:lvlText w:val=""/>
      <w:lvlJc w:val="left"/>
      <w:pPr>
        <w:ind w:left="1008" w:hanging="1008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5434FFF"/>
    <w:multiLevelType w:val="multilevel"/>
    <w:tmpl w:val="88F49280"/>
    <w:lvl w:ilvl="0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."/>
      <w:lvlJc w:val="left"/>
      <w:pPr>
        <w:ind w:left="10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7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3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3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9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9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54" w:hanging="2160"/>
      </w:pPr>
      <w:rPr>
        <w:rFonts w:hint="default"/>
      </w:rPr>
    </w:lvl>
  </w:abstractNum>
  <w:abstractNum w:abstractNumId="8" w15:restartNumberingAfterBreak="0">
    <w:nsid w:val="15744460"/>
    <w:multiLevelType w:val="multilevel"/>
    <w:tmpl w:val="54CEB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6526FF1"/>
    <w:multiLevelType w:val="hybridMultilevel"/>
    <w:tmpl w:val="38DA5166"/>
    <w:lvl w:ilvl="0" w:tplc="40090011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243D6017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 w15:restartNumberingAfterBreak="0">
    <w:nsid w:val="266350B8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27454683"/>
    <w:multiLevelType w:val="hybridMultilevel"/>
    <w:tmpl w:val="C98CA908"/>
    <w:lvl w:ilvl="0" w:tplc="40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3" w15:restartNumberingAfterBreak="0">
    <w:nsid w:val="277C7E66"/>
    <w:multiLevelType w:val="multilevel"/>
    <w:tmpl w:val="B874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220CCC"/>
    <w:multiLevelType w:val="multilevel"/>
    <w:tmpl w:val="4134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216C18"/>
    <w:multiLevelType w:val="multilevel"/>
    <w:tmpl w:val="248A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6847EF"/>
    <w:multiLevelType w:val="hybridMultilevel"/>
    <w:tmpl w:val="BF48C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93499E"/>
    <w:multiLevelType w:val="hybridMultilevel"/>
    <w:tmpl w:val="10A6EF7E"/>
    <w:lvl w:ilvl="0" w:tplc="40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8" w15:restartNumberingAfterBreak="0">
    <w:nsid w:val="35221DA2"/>
    <w:multiLevelType w:val="hybridMultilevel"/>
    <w:tmpl w:val="DB969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030C44"/>
    <w:multiLevelType w:val="hybridMultilevel"/>
    <w:tmpl w:val="38DA5166"/>
    <w:lvl w:ilvl="0" w:tplc="40090011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431411BD"/>
    <w:multiLevelType w:val="hybridMultilevel"/>
    <w:tmpl w:val="88A2434C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1" w15:restartNumberingAfterBreak="0">
    <w:nsid w:val="4CE2475B"/>
    <w:multiLevelType w:val="hybridMultilevel"/>
    <w:tmpl w:val="38DA5166"/>
    <w:lvl w:ilvl="0" w:tplc="40090011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 w15:restartNumberingAfterBreak="0">
    <w:nsid w:val="4D0047E7"/>
    <w:multiLevelType w:val="multilevel"/>
    <w:tmpl w:val="E63C1A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bullet"/>
      <w:lvlText w:val=""/>
      <w:lvlJc w:val="left"/>
      <w:pPr>
        <w:ind w:left="1008" w:hanging="1008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0C30925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4" w15:restartNumberingAfterBreak="0">
    <w:nsid w:val="51877E4B"/>
    <w:multiLevelType w:val="hybridMultilevel"/>
    <w:tmpl w:val="E62E2BE0"/>
    <w:lvl w:ilvl="0" w:tplc="40090011">
      <w:start w:val="1"/>
      <w:numFmt w:val="decimal"/>
      <w:lvlText w:val="%1)"/>
      <w:lvlJc w:val="left"/>
      <w:pPr>
        <w:ind w:left="2232" w:hanging="360"/>
      </w:pPr>
    </w:lvl>
    <w:lvl w:ilvl="1" w:tplc="40090019">
      <w:start w:val="1"/>
      <w:numFmt w:val="lowerLetter"/>
      <w:lvlText w:val="%2."/>
      <w:lvlJc w:val="left"/>
      <w:pPr>
        <w:ind w:left="2952" w:hanging="360"/>
      </w:pPr>
    </w:lvl>
    <w:lvl w:ilvl="2" w:tplc="4009001B" w:tentative="1">
      <w:start w:val="1"/>
      <w:numFmt w:val="lowerRoman"/>
      <w:lvlText w:val="%3."/>
      <w:lvlJc w:val="right"/>
      <w:pPr>
        <w:ind w:left="3672" w:hanging="180"/>
      </w:pPr>
    </w:lvl>
    <w:lvl w:ilvl="3" w:tplc="4009000F" w:tentative="1">
      <w:start w:val="1"/>
      <w:numFmt w:val="decimal"/>
      <w:lvlText w:val="%4."/>
      <w:lvlJc w:val="left"/>
      <w:pPr>
        <w:ind w:left="4392" w:hanging="360"/>
      </w:pPr>
    </w:lvl>
    <w:lvl w:ilvl="4" w:tplc="40090019" w:tentative="1">
      <w:start w:val="1"/>
      <w:numFmt w:val="lowerLetter"/>
      <w:lvlText w:val="%5."/>
      <w:lvlJc w:val="left"/>
      <w:pPr>
        <w:ind w:left="5112" w:hanging="360"/>
      </w:pPr>
    </w:lvl>
    <w:lvl w:ilvl="5" w:tplc="4009001B" w:tentative="1">
      <w:start w:val="1"/>
      <w:numFmt w:val="lowerRoman"/>
      <w:lvlText w:val="%6."/>
      <w:lvlJc w:val="right"/>
      <w:pPr>
        <w:ind w:left="5832" w:hanging="180"/>
      </w:pPr>
    </w:lvl>
    <w:lvl w:ilvl="6" w:tplc="4009000F" w:tentative="1">
      <w:start w:val="1"/>
      <w:numFmt w:val="decimal"/>
      <w:lvlText w:val="%7."/>
      <w:lvlJc w:val="left"/>
      <w:pPr>
        <w:ind w:left="6552" w:hanging="360"/>
      </w:pPr>
    </w:lvl>
    <w:lvl w:ilvl="7" w:tplc="40090019" w:tentative="1">
      <w:start w:val="1"/>
      <w:numFmt w:val="lowerLetter"/>
      <w:lvlText w:val="%8."/>
      <w:lvlJc w:val="left"/>
      <w:pPr>
        <w:ind w:left="7272" w:hanging="360"/>
      </w:pPr>
    </w:lvl>
    <w:lvl w:ilvl="8" w:tplc="40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25" w15:restartNumberingAfterBreak="0">
    <w:nsid w:val="53F06508"/>
    <w:multiLevelType w:val="hybridMultilevel"/>
    <w:tmpl w:val="7C4CFCE0"/>
    <w:lvl w:ilvl="0" w:tplc="40090011">
      <w:start w:val="1"/>
      <w:numFmt w:val="decimal"/>
      <w:lvlText w:val="%1)"/>
      <w:lvlJc w:val="left"/>
      <w:pPr>
        <w:ind w:left="2592" w:hanging="360"/>
      </w:pPr>
    </w:lvl>
    <w:lvl w:ilvl="1" w:tplc="40090019" w:tentative="1">
      <w:start w:val="1"/>
      <w:numFmt w:val="lowerLetter"/>
      <w:lvlText w:val="%2."/>
      <w:lvlJc w:val="left"/>
      <w:pPr>
        <w:ind w:left="3312" w:hanging="360"/>
      </w:pPr>
    </w:lvl>
    <w:lvl w:ilvl="2" w:tplc="4009001B" w:tentative="1">
      <w:start w:val="1"/>
      <w:numFmt w:val="lowerRoman"/>
      <w:lvlText w:val="%3."/>
      <w:lvlJc w:val="right"/>
      <w:pPr>
        <w:ind w:left="4032" w:hanging="180"/>
      </w:pPr>
    </w:lvl>
    <w:lvl w:ilvl="3" w:tplc="4009000F" w:tentative="1">
      <w:start w:val="1"/>
      <w:numFmt w:val="decimal"/>
      <w:lvlText w:val="%4."/>
      <w:lvlJc w:val="left"/>
      <w:pPr>
        <w:ind w:left="4752" w:hanging="360"/>
      </w:pPr>
    </w:lvl>
    <w:lvl w:ilvl="4" w:tplc="40090019" w:tentative="1">
      <w:start w:val="1"/>
      <w:numFmt w:val="lowerLetter"/>
      <w:lvlText w:val="%5."/>
      <w:lvlJc w:val="left"/>
      <w:pPr>
        <w:ind w:left="5472" w:hanging="360"/>
      </w:pPr>
    </w:lvl>
    <w:lvl w:ilvl="5" w:tplc="4009001B" w:tentative="1">
      <w:start w:val="1"/>
      <w:numFmt w:val="lowerRoman"/>
      <w:lvlText w:val="%6."/>
      <w:lvlJc w:val="right"/>
      <w:pPr>
        <w:ind w:left="6192" w:hanging="180"/>
      </w:pPr>
    </w:lvl>
    <w:lvl w:ilvl="6" w:tplc="4009000F" w:tentative="1">
      <w:start w:val="1"/>
      <w:numFmt w:val="decimal"/>
      <w:lvlText w:val="%7."/>
      <w:lvlJc w:val="left"/>
      <w:pPr>
        <w:ind w:left="6912" w:hanging="360"/>
      </w:pPr>
    </w:lvl>
    <w:lvl w:ilvl="7" w:tplc="40090019" w:tentative="1">
      <w:start w:val="1"/>
      <w:numFmt w:val="lowerLetter"/>
      <w:lvlText w:val="%8."/>
      <w:lvlJc w:val="left"/>
      <w:pPr>
        <w:ind w:left="7632" w:hanging="360"/>
      </w:pPr>
    </w:lvl>
    <w:lvl w:ilvl="8" w:tplc="40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26" w15:restartNumberingAfterBreak="0">
    <w:nsid w:val="56511B4B"/>
    <w:multiLevelType w:val="hybridMultilevel"/>
    <w:tmpl w:val="C178A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1F3DFC"/>
    <w:multiLevelType w:val="multilevel"/>
    <w:tmpl w:val="32206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93B7C0D"/>
    <w:multiLevelType w:val="multilevel"/>
    <w:tmpl w:val="B3B8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151527"/>
    <w:multiLevelType w:val="hybridMultilevel"/>
    <w:tmpl w:val="42788B1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C2A0211"/>
    <w:multiLevelType w:val="hybridMultilevel"/>
    <w:tmpl w:val="E62E2BE0"/>
    <w:lvl w:ilvl="0" w:tplc="40090011">
      <w:start w:val="1"/>
      <w:numFmt w:val="decimal"/>
      <w:lvlText w:val="%1)"/>
      <w:lvlJc w:val="left"/>
      <w:pPr>
        <w:ind w:left="1152" w:hanging="360"/>
      </w:pPr>
    </w:lvl>
    <w:lvl w:ilvl="1" w:tplc="40090019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1" w15:restartNumberingAfterBreak="0">
    <w:nsid w:val="620B00BE"/>
    <w:multiLevelType w:val="hybridMultilevel"/>
    <w:tmpl w:val="E62E2BE0"/>
    <w:lvl w:ilvl="0" w:tplc="40090011">
      <w:start w:val="1"/>
      <w:numFmt w:val="decimal"/>
      <w:lvlText w:val="%1)"/>
      <w:lvlJc w:val="left"/>
      <w:pPr>
        <w:ind w:left="2232" w:hanging="360"/>
      </w:pPr>
    </w:lvl>
    <w:lvl w:ilvl="1" w:tplc="40090019">
      <w:start w:val="1"/>
      <w:numFmt w:val="lowerLetter"/>
      <w:lvlText w:val="%2."/>
      <w:lvlJc w:val="left"/>
      <w:pPr>
        <w:ind w:left="2952" w:hanging="360"/>
      </w:pPr>
    </w:lvl>
    <w:lvl w:ilvl="2" w:tplc="4009001B" w:tentative="1">
      <w:start w:val="1"/>
      <w:numFmt w:val="lowerRoman"/>
      <w:lvlText w:val="%3."/>
      <w:lvlJc w:val="right"/>
      <w:pPr>
        <w:ind w:left="3672" w:hanging="180"/>
      </w:pPr>
    </w:lvl>
    <w:lvl w:ilvl="3" w:tplc="4009000F" w:tentative="1">
      <w:start w:val="1"/>
      <w:numFmt w:val="decimal"/>
      <w:lvlText w:val="%4."/>
      <w:lvlJc w:val="left"/>
      <w:pPr>
        <w:ind w:left="4392" w:hanging="360"/>
      </w:pPr>
    </w:lvl>
    <w:lvl w:ilvl="4" w:tplc="40090019" w:tentative="1">
      <w:start w:val="1"/>
      <w:numFmt w:val="lowerLetter"/>
      <w:lvlText w:val="%5."/>
      <w:lvlJc w:val="left"/>
      <w:pPr>
        <w:ind w:left="5112" w:hanging="360"/>
      </w:pPr>
    </w:lvl>
    <w:lvl w:ilvl="5" w:tplc="4009001B" w:tentative="1">
      <w:start w:val="1"/>
      <w:numFmt w:val="lowerRoman"/>
      <w:lvlText w:val="%6."/>
      <w:lvlJc w:val="right"/>
      <w:pPr>
        <w:ind w:left="5832" w:hanging="180"/>
      </w:pPr>
    </w:lvl>
    <w:lvl w:ilvl="6" w:tplc="4009000F" w:tentative="1">
      <w:start w:val="1"/>
      <w:numFmt w:val="decimal"/>
      <w:lvlText w:val="%7."/>
      <w:lvlJc w:val="left"/>
      <w:pPr>
        <w:ind w:left="6552" w:hanging="360"/>
      </w:pPr>
    </w:lvl>
    <w:lvl w:ilvl="7" w:tplc="40090019" w:tentative="1">
      <w:start w:val="1"/>
      <w:numFmt w:val="lowerLetter"/>
      <w:lvlText w:val="%8."/>
      <w:lvlJc w:val="left"/>
      <w:pPr>
        <w:ind w:left="7272" w:hanging="360"/>
      </w:pPr>
    </w:lvl>
    <w:lvl w:ilvl="8" w:tplc="40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32" w15:restartNumberingAfterBreak="0">
    <w:nsid w:val="63963824"/>
    <w:multiLevelType w:val="multilevel"/>
    <w:tmpl w:val="188C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7516A7"/>
    <w:multiLevelType w:val="multilevel"/>
    <w:tmpl w:val="99582D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06F0FEB"/>
    <w:multiLevelType w:val="multilevel"/>
    <w:tmpl w:val="C212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D53054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6" w15:restartNumberingAfterBreak="0">
    <w:nsid w:val="750923CF"/>
    <w:multiLevelType w:val="multilevel"/>
    <w:tmpl w:val="F7F2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BD596C"/>
    <w:multiLevelType w:val="multilevel"/>
    <w:tmpl w:val="7938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1256884">
    <w:abstractNumId w:val="7"/>
  </w:num>
  <w:num w:numId="2" w16cid:durableId="2119833253">
    <w:abstractNumId w:val="17"/>
  </w:num>
  <w:num w:numId="3" w16cid:durableId="1986005398">
    <w:abstractNumId w:val="9"/>
  </w:num>
  <w:num w:numId="4" w16cid:durableId="43463740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09657930">
    <w:abstractNumId w:val="29"/>
  </w:num>
  <w:num w:numId="6" w16cid:durableId="952127718">
    <w:abstractNumId w:val="24"/>
  </w:num>
  <w:num w:numId="7" w16cid:durableId="688871541">
    <w:abstractNumId w:val="30"/>
  </w:num>
  <w:num w:numId="8" w16cid:durableId="643508282">
    <w:abstractNumId w:val="20"/>
  </w:num>
  <w:num w:numId="9" w16cid:durableId="179248125">
    <w:abstractNumId w:val="2"/>
  </w:num>
  <w:num w:numId="10" w16cid:durableId="1401634397">
    <w:abstractNumId w:val="25"/>
  </w:num>
  <w:num w:numId="11" w16cid:durableId="1152795347">
    <w:abstractNumId w:val="4"/>
  </w:num>
  <w:num w:numId="12" w16cid:durableId="732311982">
    <w:abstractNumId w:val="1"/>
  </w:num>
  <w:num w:numId="13" w16cid:durableId="2144423319">
    <w:abstractNumId w:val="21"/>
  </w:num>
  <w:num w:numId="14" w16cid:durableId="576670135">
    <w:abstractNumId w:val="19"/>
  </w:num>
  <w:num w:numId="15" w16cid:durableId="681933949">
    <w:abstractNumId w:val="5"/>
  </w:num>
  <w:num w:numId="16" w16cid:durableId="1525628089">
    <w:abstractNumId w:val="7"/>
  </w:num>
  <w:num w:numId="17" w16cid:durableId="625433064">
    <w:abstractNumId w:val="7"/>
  </w:num>
  <w:num w:numId="18" w16cid:durableId="19114956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136270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64257105">
    <w:abstractNumId w:val="7"/>
  </w:num>
  <w:num w:numId="21" w16cid:durableId="779640862">
    <w:abstractNumId w:val="31"/>
  </w:num>
  <w:num w:numId="22" w16cid:durableId="1998534045">
    <w:abstractNumId w:val="10"/>
  </w:num>
  <w:num w:numId="23" w16cid:durableId="1343239811">
    <w:abstractNumId w:val="23"/>
  </w:num>
  <w:num w:numId="24" w16cid:durableId="1799910954">
    <w:abstractNumId w:val="11"/>
  </w:num>
  <w:num w:numId="25" w16cid:durableId="143860415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09139079">
    <w:abstractNumId w:val="35"/>
  </w:num>
  <w:num w:numId="27" w16cid:durableId="6154069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174334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87169366">
    <w:abstractNumId w:val="6"/>
  </w:num>
  <w:num w:numId="30" w16cid:durableId="1747416444">
    <w:abstractNumId w:val="22"/>
  </w:num>
  <w:num w:numId="31" w16cid:durableId="1404571440">
    <w:abstractNumId w:val="12"/>
  </w:num>
  <w:num w:numId="32" w16cid:durableId="2000110238">
    <w:abstractNumId w:val="7"/>
  </w:num>
  <w:num w:numId="33" w16cid:durableId="1001356059">
    <w:abstractNumId w:val="27"/>
  </w:num>
  <w:num w:numId="34" w16cid:durableId="1396196277">
    <w:abstractNumId w:val="8"/>
  </w:num>
  <w:num w:numId="35" w16cid:durableId="18108897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826364908">
    <w:abstractNumId w:val="33"/>
  </w:num>
  <w:num w:numId="37" w16cid:durableId="1928807113">
    <w:abstractNumId w:val="0"/>
  </w:num>
  <w:num w:numId="38" w16cid:durableId="510683550">
    <w:abstractNumId w:val="26"/>
  </w:num>
  <w:num w:numId="39" w16cid:durableId="364260374">
    <w:abstractNumId w:val="3"/>
  </w:num>
  <w:num w:numId="40" w16cid:durableId="1787195562">
    <w:abstractNumId w:val="32"/>
  </w:num>
  <w:num w:numId="41" w16cid:durableId="567695627">
    <w:abstractNumId w:val="18"/>
  </w:num>
  <w:num w:numId="42" w16cid:durableId="1950090260">
    <w:abstractNumId w:val="16"/>
  </w:num>
  <w:num w:numId="43" w16cid:durableId="62340840">
    <w:abstractNumId w:val="13"/>
  </w:num>
  <w:num w:numId="44" w16cid:durableId="74673592">
    <w:abstractNumId w:val="14"/>
  </w:num>
  <w:num w:numId="45" w16cid:durableId="1064453801">
    <w:abstractNumId w:val="15"/>
  </w:num>
  <w:num w:numId="46" w16cid:durableId="852842105">
    <w:abstractNumId w:val="34"/>
  </w:num>
  <w:num w:numId="47" w16cid:durableId="1782724466">
    <w:abstractNumId w:val="37"/>
  </w:num>
  <w:num w:numId="48" w16cid:durableId="545992100">
    <w:abstractNumId w:val="36"/>
  </w:num>
  <w:num w:numId="49" w16cid:durableId="2090734569">
    <w:abstractNumId w:val="2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31A"/>
    <w:rsid w:val="00006E71"/>
    <w:rsid w:val="00007CEA"/>
    <w:rsid w:val="00013528"/>
    <w:rsid w:val="000153B6"/>
    <w:rsid w:val="000331F4"/>
    <w:rsid w:val="00033E23"/>
    <w:rsid w:val="0003727E"/>
    <w:rsid w:val="00051F9E"/>
    <w:rsid w:val="00065E2C"/>
    <w:rsid w:val="000861FF"/>
    <w:rsid w:val="000906C0"/>
    <w:rsid w:val="0009124C"/>
    <w:rsid w:val="00092932"/>
    <w:rsid w:val="000A7235"/>
    <w:rsid w:val="000A7290"/>
    <w:rsid w:val="000B4398"/>
    <w:rsid w:val="000C02C9"/>
    <w:rsid w:val="000D782B"/>
    <w:rsid w:val="0010043C"/>
    <w:rsid w:val="00103C75"/>
    <w:rsid w:val="00122EA3"/>
    <w:rsid w:val="00130216"/>
    <w:rsid w:val="00130247"/>
    <w:rsid w:val="001305C6"/>
    <w:rsid w:val="00131EF3"/>
    <w:rsid w:val="00133677"/>
    <w:rsid w:val="00133FE8"/>
    <w:rsid w:val="001503FF"/>
    <w:rsid w:val="001603EA"/>
    <w:rsid w:val="001731B1"/>
    <w:rsid w:val="00174CE5"/>
    <w:rsid w:val="00180D7C"/>
    <w:rsid w:val="00182668"/>
    <w:rsid w:val="00183D24"/>
    <w:rsid w:val="00190740"/>
    <w:rsid w:val="0019502C"/>
    <w:rsid w:val="001A3699"/>
    <w:rsid w:val="001A5578"/>
    <w:rsid w:val="001A7C6C"/>
    <w:rsid w:val="001D6A7E"/>
    <w:rsid w:val="001D7A6B"/>
    <w:rsid w:val="001E777E"/>
    <w:rsid w:val="00200904"/>
    <w:rsid w:val="00202D86"/>
    <w:rsid w:val="00215262"/>
    <w:rsid w:val="00226DDE"/>
    <w:rsid w:val="00227022"/>
    <w:rsid w:val="002375AB"/>
    <w:rsid w:val="002408CD"/>
    <w:rsid w:val="00246F77"/>
    <w:rsid w:val="0025148A"/>
    <w:rsid w:val="002565E1"/>
    <w:rsid w:val="00256DFB"/>
    <w:rsid w:val="002648CB"/>
    <w:rsid w:val="00265543"/>
    <w:rsid w:val="00275EA1"/>
    <w:rsid w:val="00280A5F"/>
    <w:rsid w:val="002938CA"/>
    <w:rsid w:val="002A4330"/>
    <w:rsid w:val="002B125B"/>
    <w:rsid w:val="002B6A48"/>
    <w:rsid w:val="002D4FFB"/>
    <w:rsid w:val="002F373E"/>
    <w:rsid w:val="00302ECF"/>
    <w:rsid w:val="00311EEB"/>
    <w:rsid w:val="003179F8"/>
    <w:rsid w:val="003261AB"/>
    <w:rsid w:val="00327FC4"/>
    <w:rsid w:val="00337E88"/>
    <w:rsid w:val="00343CFC"/>
    <w:rsid w:val="00346EEF"/>
    <w:rsid w:val="00357FA0"/>
    <w:rsid w:val="003634D3"/>
    <w:rsid w:val="00363A7E"/>
    <w:rsid w:val="0037788C"/>
    <w:rsid w:val="00377D49"/>
    <w:rsid w:val="00391741"/>
    <w:rsid w:val="003945F2"/>
    <w:rsid w:val="00395B23"/>
    <w:rsid w:val="003A235C"/>
    <w:rsid w:val="003A2403"/>
    <w:rsid w:val="003A4981"/>
    <w:rsid w:val="003E5BEB"/>
    <w:rsid w:val="00400639"/>
    <w:rsid w:val="00401D0F"/>
    <w:rsid w:val="0041450E"/>
    <w:rsid w:val="00434AFD"/>
    <w:rsid w:val="00462690"/>
    <w:rsid w:val="00463769"/>
    <w:rsid w:val="004711F6"/>
    <w:rsid w:val="00472F02"/>
    <w:rsid w:val="00483B15"/>
    <w:rsid w:val="004B7924"/>
    <w:rsid w:val="004F3BC7"/>
    <w:rsid w:val="004F5C59"/>
    <w:rsid w:val="00503CB2"/>
    <w:rsid w:val="00520E45"/>
    <w:rsid w:val="00521A2F"/>
    <w:rsid w:val="00521D0F"/>
    <w:rsid w:val="00525815"/>
    <w:rsid w:val="00537391"/>
    <w:rsid w:val="00540C9C"/>
    <w:rsid w:val="005458A0"/>
    <w:rsid w:val="00546AA9"/>
    <w:rsid w:val="00547F0B"/>
    <w:rsid w:val="00550190"/>
    <w:rsid w:val="00552FE9"/>
    <w:rsid w:val="005532C2"/>
    <w:rsid w:val="00561D82"/>
    <w:rsid w:val="0056288A"/>
    <w:rsid w:val="0057306D"/>
    <w:rsid w:val="00573DFC"/>
    <w:rsid w:val="00587455"/>
    <w:rsid w:val="005A74CA"/>
    <w:rsid w:val="005B2595"/>
    <w:rsid w:val="005B71BD"/>
    <w:rsid w:val="005C03A9"/>
    <w:rsid w:val="005C3247"/>
    <w:rsid w:val="006061F1"/>
    <w:rsid w:val="0061005D"/>
    <w:rsid w:val="00612855"/>
    <w:rsid w:val="00623E77"/>
    <w:rsid w:val="0063178D"/>
    <w:rsid w:val="00633BD6"/>
    <w:rsid w:val="006438B6"/>
    <w:rsid w:val="00643A1C"/>
    <w:rsid w:val="00644CE7"/>
    <w:rsid w:val="00645BEA"/>
    <w:rsid w:val="00646527"/>
    <w:rsid w:val="00647A16"/>
    <w:rsid w:val="00654DD5"/>
    <w:rsid w:val="006678E0"/>
    <w:rsid w:val="00670807"/>
    <w:rsid w:val="006855EC"/>
    <w:rsid w:val="00687061"/>
    <w:rsid w:val="00693C0E"/>
    <w:rsid w:val="006A0323"/>
    <w:rsid w:val="006C496F"/>
    <w:rsid w:val="006C5684"/>
    <w:rsid w:val="006D47BF"/>
    <w:rsid w:val="006E0428"/>
    <w:rsid w:val="006E24E9"/>
    <w:rsid w:val="006E4F40"/>
    <w:rsid w:val="00704DAA"/>
    <w:rsid w:val="0070561D"/>
    <w:rsid w:val="0071083B"/>
    <w:rsid w:val="0071415A"/>
    <w:rsid w:val="007169A9"/>
    <w:rsid w:val="007271CA"/>
    <w:rsid w:val="007310FB"/>
    <w:rsid w:val="00731530"/>
    <w:rsid w:val="00733C9A"/>
    <w:rsid w:val="00744354"/>
    <w:rsid w:val="00744F16"/>
    <w:rsid w:val="00750019"/>
    <w:rsid w:val="007516F9"/>
    <w:rsid w:val="00756E07"/>
    <w:rsid w:val="00762666"/>
    <w:rsid w:val="007800EC"/>
    <w:rsid w:val="00786D60"/>
    <w:rsid w:val="007968B1"/>
    <w:rsid w:val="007969AC"/>
    <w:rsid w:val="007A30B6"/>
    <w:rsid w:val="007A6BAF"/>
    <w:rsid w:val="007A6DC9"/>
    <w:rsid w:val="007B74CB"/>
    <w:rsid w:val="007D09DC"/>
    <w:rsid w:val="00805BC0"/>
    <w:rsid w:val="00813808"/>
    <w:rsid w:val="008144E9"/>
    <w:rsid w:val="008161DC"/>
    <w:rsid w:val="008226DC"/>
    <w:rsid w:val="00832D94"/>
    <w:rsid w:val="00840D07"/>
    <w:rsid w:val="00860E3B"/>
    <w:rsid w:val="00865883"/>
    <w:rsid w:val="008724E8"/>
    <w:rsid w:val="008848D6"/>
    <w:rsid w:val="00891DBC"/>
    <w:rsid w:val="00893CF7"/>
    <w:rsid w:val="008A7F7F"/>
    <w:rsid w:val="008B17F8"/>
    <w:rsid w:val="008B7040"/>
    <w:rsid w:val="008C0BDA"/>
    <w:rsid w:val="008C59B3"/>
    <w:rsid w:val="008D0795"/>
    <w:rsid w:val="008D6046"/>
    <w:rsid w:val="008E0608"/>
    <w:rsid w:val="008E45C4"/>
    <w:rsid w:val="008E637D"/>
    <w:rsid w:val="00901988"/>
    <w:rsid w:val="0093042E"/>
    <w:rsid w:val="00937B84"/>
    <w:rsid w:val="0094082E"/>
    <w:rsid w:val="0094478A"/>
    <w:rsid w:val="009451EB"/>
    <w:rsid w:val="00946055"/>
    <w:rsid w:val="00947D05"/>
    <w:rsid w:val="00962D93"/>
    <w:rsid w:val="009710F0"/>
    <w:rsid w:val="00971166"/>
    <w:rsid w:val="00977192"/>
    <w:rsid w:val="009879DB"/>
    <w:rsid w:val="009923DF"/>
    <w:rsid w:val="00994713"/>
    <w:rsid w:val="009C1A6C"/>
    <w:rsid w:val="009C5891"/>
    <w:rsid w:val="009D01B7"/>
    <w:rsid w:val="009E51DF"/>
    <w:rsid w:val="009F276E"/>
    <w:rsid w:val="00A01322"/>
    <w:rsid w:val="00A11A91"/>
    <w:rsid w:val="00A1252F"/>
    <w:rsid w:val="00A15A7E"/>
    <w:rsid w:val="00A61992"/>
    <w:rsid w:val="00A7607F"/>
    <w:rsid w:val="00A77C6D"/>
    <w:rsid w:val="00AA3979"/>
    <w:rsid w:val="00AA5AEE"/>
    <w:rsid w:val="00AA7D35"/>
    <w:rsid w:val="00AD5A73"/>
    <w:rsid w:val="00AE0696"/>
    <w:rsid w:val="00AE37D0"/>
    <w:rsid w:val="00AE4E22"/>
    <w:rsid w:val="00AF0091"/>
    <w:rsid w:val="00AF64DA"/>
    <w:rsid w:val="00B2107D"/>
    <w:rsid w:val="00B35F69"/>
    <w:rsid w:val="00B36485"/>
    <w:rsid w:val="00B55E63"/>
    <w:rsid w:val="00B657F5"/>
    <w:rsid w:val="00B71B4A"/>
    <w:rsid w:val="00B72BC2"/>
    <w:rsid w:val="00B74051"/>
    <w:rsid w:val="00B7736D"/>
    <w:rsid w:val="00B87AE0"/>
    <w:rsid w:val="00B94E82"/>
    <w:rsid w:val="00B9788A"/>
    <w:rsid w:val="00BA0596"/>
    <w:rsid w:val="00BA57C5"/>
    <w:rsid w:val="00BB000F"/>
    <w:rsid w:val="00BB003A"/>
    <w:rsid w:val="00BB1AFA"/>
    <w:rsid w:val="00BC6E8A"/>
    <w:rsid w:val="00BF58F6"/>
    <w:rsid w:val="00C109CF"/>
    <w:rsid w:val="00C10E2A"/>
    <w:rsid w:val="00C22C69"/>
    <w:rsid w:val="00C411FF"/>
    <w:rsid w:val="00C424B3"/>
    <w:rsid w:val="00C537AD"/>
    <w:rsid w:val="00C57835"/>
    <w:rsid w:val="00C65529"/>
    <w:rsid w:val="00CA1D4A"/>
    <w:rsid w:val="00CB0DC3"/>
    <w:rsid w:val="00CB769B"/>
    <w:rsid w:val="00CB78C5"/>
    <w:rsid w:val="00CC7A8E"/>
    <w:rsid w:val="00CE1BA3"/>
    <w:rsid w:val="00CE4F0A"/>
    <w:rsid w:val="00CE5753"/>
    <w:rsid w:val="00CE7DE2"/>
    <w:rsid w:val="00CF1E57"/>
    <w:rsid w:val="00CF21DA"/>
    <w:rsid w:val="00D03173"/>
    <w:rsid w:val="00D11313"/>
    <w:rsid w:val="00D1384D"/>
    <w:rsid w:val="00D243BE"/>
    <w:rsid w:val="00D26EE7"/>
    <w:rsid w:val="00D32581"/>
    <w:rsid w:val="00D32867"/>
    <w:rsid w:val="00D35C8C"/>
    <w:rsid w:val="00D55734"/>
    <w:rsid w:val="00D6531A"/>
    <w:rsid w:val="00D772B9"/>
    <w:rsid w:val="00D8438B"/>
    <w:rsid w:val="00D87E63"/>
    <w:rsid w:val="00D93AF1"/>
    <w:rsid w:val="00DA1603"/>
    <w:rsid w:val="00DA4E1F"/>
    <w:rsid w:val="00DB77E8"/>
    <w:rsid w:val="00DC63F4"/>
    <w:rsid w:val="00DC75B8"/>
    <w:rsid w:val="00DD741A"/>
    <w:rsid w:val="00DE20B5"/>
    <w:rsid w:val="00DE42AC"/>
    <w:rsid w:val="00DF2F38"/>
    <w:rsid w:val="00DF57DB"/>
    <w:rsid w:val="00E00041"/>
    <w:rsid w:val="00E01B62"/>
    <w:rsid w:val="00E03149"/>
    <w:rsid w:val="00E05C36"/>
    <w:rsid w:val="00E16C24"/>
    <w:rsid w:val="00E2313C"/>
    <w:rsid w:val="00E32869"/>
    <w:rsid w:val="00E478CA"/>
    <w:rsid w:val="00E5541A"/>
    <w:rsid w:val="00E665C3"/>
    <w:rsid w:val="00E74BC5"/>
    <w:rsid w:val="00E823A1"/>
    <w:rsid w:val="00EA66F7"/>
    <w:rsid w:val="00EA785F"/>
    <w:rsid w:val="00EB3409"/>
    <w:rsid w:val="00EC0B4E"/>
    <w:rsid w:val="00EC5518"/>
    <w:rsid w:val="00EC6D9F"/>
    <w:rsid w:val="00EC72AB"/>
    <w:rsid w:val="00EE63C2"/>
    <w:rsid w:val="00EF35E8"/>
    <w:rsid w:val="00F033E9"/>
    <w:rsid w:val="00F20A71"/>
    <w:rsid w:val="00F20BAC"/>
    <w:rsid w:val="00F23CB6"/>
    <w:rsid w:val="00F318A3"/>
    <w:rsid w:val="00F318F1"/>
    <w:rsid w:val="00F45B98"/>
    <w:rsid w:val="00F57D34"/>
    <w:rsid w:val="00F60430"/>
    <w:rsid w:val="00F63796"/>
    <w:rsid w:val="00F965D3"/>
    <w:rsid w:val="00FB3BD9"/>
    <w:rsid w:val="00FC122D"/>
    <w:rsid w:val="00FD4F97"/>
    <w:rsid w:val="00FE0E78"/>
    <w:rsid w:val="00FE1F73"/>
    <w:rsid w:val="00FE23E8"/>
    <w:rsid w:val="00FF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1EA1E"/>
  <w15:docId w15:val="{A8303FD9-39E1-430B-ADED-15B32883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485"/>
    <w:rPr>
      <w:rFonts w:ascii="Calibri Light" w:hAnsi="Calibri Light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B4A"/>
    <w:pPr>
      <w:keepNext/>
      <w:keepLines/>
      <w:numPr>
        <w:numId w:val="3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E1F"/>
    <w:pPr>
      <w:keepNext/>
      <w:keepLines/>
      <w:numPr>
        <w:ilvl w:val="1"/>
        <w:numId w:val="37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B4A"/>
    <w:pPr>
      <w:keepNext/>
      <w:keepLines/>
      <w:numPr>
        <w:ilvl w:val="2"/>
        <w:numId w:val="3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7235"/>
    <w:pPr>
      <w:keepNext/>
      <w:keepLines/>
      <w:numPr>
        <w:ilvl w:val="3"/>
        <w:numId w:val="3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6E07"/>
    <w:pPr>
      <w:keepNext/>
      <w:keepLines/>
      <w:numPr>
        <w:ilvl w:val="4"/>
        <w:numId w:val="37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0740"/>
    <w:pPr>
      <w:keepNext/>
      <w:keepLines/>
      <w:numPr>
        <w:ilvl w:val="5"/>
        <w:numId w:val="3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F58F6"/>
    <w:pPr>
      <w:keepNext/>
      <w:keepLines/>
      <w:numPr>
        <w:ilvl w:val="6"/>
        <w:numId w:val="3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8F6"/>
    <w:pPr>
      <w:keepNext/>
      <w:keepLines/>
      <w:numPr>
        <w:ilvl w:val="7"/>
        <w:numId w:val="3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8F6"/>
    <w:pPr>
      <w:keepNext/>
      <w:keepLines/>
      <w:numPr>
        <w:ilvl w:val="8"/>
        <w:numId w:val="3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4E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1B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72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56E07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styleId="NoSpacing">
    <w:name w:val="No Spacing"/>
    <w:link w:val="NoSpacingChar"/>
    <w:uiPriority w:val="1"/>
    <w:qFormat/>
    <w:rsid w:val="00756E0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6E07"/>
    <w:rPr>
      <w:rFonts w:eastAsiaTheme="minorEastAsia"/>
      <w:lang w:val="en-US"/>
    </w:rPr>
  </w:style>
  <w:style w:type="character" w:styleId="Hyperlink">
    <w:name w:val="Hyperlink"/>
    <w:uiPriority w:val="99"/>
    <w:rsid w:val="00756E07"/>
    <w:rPr>
      <w:rFonts w:cs="Futura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56E07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1450E"/>
    <w:pPr>
      <w:tabs>
        <w:tab w:val="left" w:pos="440"/>
        <w:tab w:val="right" w:leader="dot" w:pos="9016"/>
      </w:tabs>
      <w:spacing w:after="100" w:line="276" w:lineRule="auto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6E07"/>
    <w:pPr>
      <w:spacing w:after="100" w:line="276" w:lineRule="auto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6E07"/>
    <w:pPr>
      <w:spacing w:after="100" w:line="276" w:lineRule="auto"/>
      <w:ind w:left="440"/>
    </w:pPr>
    <w:rPr>
      <w:rFonts w:eastAsiaTheme="minorEastAsia"/>
    </w:rPr>
  </w:style>
  <w:style w:type="table" w:styleId="TableGrid">
    <w:name w:val="Table Grid"/>
    <w:basedOn w:val="TableNormal"/>
    <w:uiPriority w:val="59"/>
    <w:rsid w:val="00756E07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56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E0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E07"/>
    <w:pPr>
      <w:numPr>
        <w:ilvl w:val="1"/>
      </w:numPr>
      <w:spacing w:line="27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6E07"/>
    <w:rPr>
      <w:rFonts w:ascii="Calibri Light" w:eastAsiaTheme="minorEastAsia" w:hAnsi="Calibri Light"/>
      <w:color w:val="5A5A5A" w:themeColor="text1" w:themeTint="A5"/>
      <w:spacing w:val="15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56E07"/>
    <w:pPr>
      <w:tabs>
        <w:tab w:val="center" w:pos="4513"/>
        <w:tab w:val="right" w:pos="9026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756E07"/>
    <w:rPr>
      <w:rFonts w:ascii="Calibri Light" w:eastAsiaTheme="minorEastAsia" w:hAnsi="Calibri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6E07"/>
    <w:pPr>
      <w:tabs>
        <w:tab w:val="center" w:pos="4513"/>
        <w:tab w:val="right" w:pos="9026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756E07"/>
    <w:rPr>
      <w:rFonts w:ascii="Calibri Light" w:eastAsiaTheme="minorEastAsia" w:hAnsi="Calibri Light"/>
      <w:lang w:val="en-US"/>
    </w:rPr>
  </w:style>
  <w:style w:type="paragraph" w:customStyle="1" w:styleId="Body">
    <w:name w:val="Body"/>
    <w:basedOn w:val="Normal"/>
    <w:link w:val="BodyChar"/>
    <w:qFormat/>
    <w:rsid w:val="00756E07"/>
    <w:pPr>
      <w:spacing w:after="200" w:line="276" w:lineRule="auto"/>
      <w:ind w:left="360"/>
    </w:pPr>
    <w:rPr>
      <w:rFonts w:asciiTheme="majorHAnsi" w:eastAsiaTheme="minorEastAsia" w:hAnsiTheme="majorHAnsi"/>
    </w:rPr>
  </w:style>
  <w:style w:type="character" w:customStyle="1" w:styleId="BodyChar">
    <w:name w:val="Body Char"/>
    <w:basedOn w:val="DefaultParagraphFont"/>
    <w:link w:val="Body"/>
    <w:rsid w:val="00756E07"/>
    <w:rPr>
      <w:rFonts w:asciiTheme="majorHAnsi" w:eastAsiaTheme="minorEastAsia" w:hAnsiTheme="majorHAnsi"/>
      <w:lang w:val="en-US"/>
    </w:rPr>
  </w:style>
  <w:style w:type="paragraph" w:styleId="ListParagraph">
    <w:name w:val="List Paragraph"/>
    <w:aliases w:val="List Bulletized,B1 paragraph"/>
    <w:basedOn w:val="Normal"/>
    <w:link w:val="ListParagraphChar"/>
    <w:uiPriority w:val="34"/>
    <w:qFormat/>
    <w:rsid w:val="00756E07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ListParagraphChar">
    <w:name w:val="List Paragraph Char"/>
    <w:aliases w:val="List Bulletized Char,B1 paragraph Char"/>
    <w:basedOn w:val="DefaultParagraphFont"/>
    <w:link w:val="ListParagraph"/>
    <w:uiPriority w:val="34"/>
    <w:locked/>
    <w:rsid w:val="00756E07"/>
    <w:rPr>
      <w:rFonts w:ascii="Calibri Light" w:eastAsiaTheme="minorEastAsia" w:hAnsi="Calibri Light"/>
      <w:lang w:val="en-US"/>
    </w:rPr>
  </w:style>
  <w:style w:type="character" w:styleId="BookTitle">
    <w:name w:val="Book Title"/>
    <w:basedOn w:val="DefaultParagraphFont"/>
    <w:uiPriority w:val="33"/>
    <w:qFormat/>
    <w:rsid w:val="00756E07"/>
    <w:rPr>
      <w:b/>
      <w:bCs/>
      <w:i/>
      <w:iCs/>
      <w:spacing w:val="5"/>
    </w:rPr>
  </w:style>
  <w:style w:type="paragraph" w:customStyle="1" w:styleId="Standard">
    <w:name w:val="Standard"/>
    <w:rsid w:val="00756E07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kern w:val="3"/>
      <w:szCs w:val="24"/>
      <w:lang w:val="pl-PL"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E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76" w:lineRule="auto"/>
      <w:ind w:left="864" w:right="864"/>
      <w:jc w:val="center"/>
    </w:pPr>
    <w:rPr>
      <w:rFonts w:eastAsiaTheme="minorEastAsia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E07"/>
    <w:rPr>
      <w:rFonts w:ascii="Calibri Light" w:eastAsiaTheme="minorEastAsia" w:hAnsi="Calibri Light"/>
      <w:i/>
      <w:iCs/>
      <w:color w:val="5B9BD5" w:themeColor="accent1"/>
      <w:lang w:val="en-US"/>
    </w:rPr>
  </w:style>
  <w:style w:type="character" w:styleId="Strong">
    <w:name w:val="Strong"/>
    <w:basedOn w:val="DefaultParagraphFont"/>
    <w:uiPriority w:val="22"/>
    <w:qFormat/>
    <w:rsid w:val="00756E07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190740"/>
    <w:rPr>
      <w:rFonts w:asciiTheme="majorHAnsi" w:eastAsiaTheme="majorEastAsia" w:hAnsiTheme="majorHAnsi" w:cstheme="majorBidi"/>
      <w:color w:val="1F4D78" w:themeColor="accent1" w:themeShade="7F"/>
    </w:rPr>
  </w:style>
  <w:style w:type="table" w:customStyle="1" w:styleId="GridTable5Dark-Accent11">
    <w:name w:val="Grid Table 5 Dark - Accent 11"/>
    <w:basedOn w:val="TableNormal"/>
    <w:uiPriority w:val="50"/>
    <w:rsid w:val="00860E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860E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F00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00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00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00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00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0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09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9502C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BF58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8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8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Recommend">
    <w:name w:val="Recommend"/>
    <w:basedOn w:val="IntenseQuote"/>
    <w:link w:val="RecommendChar"/>
    <w:qFormat/>
    <w:rsid w:val="00A77C6D"/>
    <w:pPr>
      <w:shd w:val="pct5" w:color="auto" w:fill="auto"/>
      <w:spacing w:before="120" w:after="120" w:line="240" w:lineRule="auto"/>
      <w:ind w:left="0" w:right="567"/>
      <w:jc w:val="left"/>
    </w:pPr>
    <w:rPr>
      <w:i w:val="0"/>
      <w:color w:val="auto"/>
    </w:rPr>
  </w:style>
  <w:style w:type="character" w:customStyle="1" w:styleId="RecommendChar">
    <w:name w:val="Recommend Char"/>
    <w:basedOn w:val="DefaultParagraphFont"/>
    <w:link w:val="Recommend"/>
    <w:rsid w:val="00A77C6D"/>
    <w:rPr>
      <w:rFonts w:ascii="Calibri Light" w:eastAsiaTheme="minorEastAsia" w:hAnsi="Calibri Light"/>
      <w:iCs/>
      <w:shd w:val="pct5" w:color="auto" w:fill="auto"/>
      <w:lang w:val="en-US"/>
    </w:rPr>
  </w:style>
  <w:style w:type="table" w:styleId="GridTable5Dark-Accent3">
    <w:name w:val="Grid Table 5 Dark Accent 3"/>
    <w:basedOn w:val="TableNormal"/>
    <w:uiPriority w:val="50"/>
    <w:rsid w:val="001D6A7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654DD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unhideWhenUsed/>
    <w:rsid w:val="00E47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fargate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calculator.aw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ws.amazon.com/eks/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lients\Nagarro\Templates\Solution%20Approach%20Template%20v%200.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523F0-A457-4E04-B153-36B368C86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Solution Approach Template v 0.2</Template>
  <TotalTime>126</TotalTime>
  <Pages>10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[Company]-[Project]</vt:lpstr>
    </vt:vector>
  </TitlesOfParts>
  <Company>Nagarro Software Pvt. Ltd.</Company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[Nagarro]-[Ecommerce]</dc:title>
  <dc:subject>DAR Document</dc:subject>
  <dc:creator>Akshat Aggarwal</dc:creator>
  <cp:lastModifiedBy>Akshat Aggarwal</cp:lastModifiedBy>
  <cp:revision>5</cp:revision>
  <cp:lastPrinted>2014-05-22T16:26:00Z</cp:lastPrinted>
  <dcterms:created xsi:type="dcterms:W3CDTF">2018-03-21T10:29:00Z</dcterms:created>
  <dcterms:modified xsi:type="dcterms:W3CDTF">2025-02-09T15:20:00Z</dcterms:modified>
</cp:coreProperties>
</file>